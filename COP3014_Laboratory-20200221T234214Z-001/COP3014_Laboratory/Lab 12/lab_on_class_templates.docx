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6D" w:rsidRDefault="003D615D">
      <w:r>
        <w:rPr>
          <w:noProof/>
          <w:lang w:eastAsia="en-US"/>
        </w:rPr>
        <w:pict>
          <v:rect id="Rectangle 2" o:spid="_x0000_s1026" style="position:absolute;margin-left:300.75pt;margin-top:24.75pt;width:286.55pt;height:741.6pt;flip:x;z-index:251658240;visibility:visible;mso-wrap-distance-top:7.2pt;mso-wrap-distance-bottom:7.2pt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" fillcolor="#1da6b9" stroked="f">
            <v:textbox inset="21.6pt,21.6pt,21.6pt,21.6pt">
              <w:txbxContent>
                <w:p w:rsidR="003D615D" w:rsidRPr="007151B0" w:rsidRDefault="003D615D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D615D" w:rsidRPr="007151B0" w:rsidRDefault="003D615D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D615D" w:rsidRPr="007151B0" w:rsidRDefault="003D615D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D615D" w:rsidRPr="007151B0" w:rsidRDefault="003D615D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</w:p>
                <w:p w:rsidR="003D615D" w:rsidRPr="007151B0" w:rsidRDefault="003D615D" w:rsidP="00605A41">
                  <w:p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</w:p>
                <w:p w:rsidR="003D615D" w:rsidRPr="007151B0" w:rsidRDefault="003D615D" w:rsidP="00605A41">
                  <w:pPr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</w:pPr>
                  <w:r w:rsidRPr="007151B0">
                    <w:rPr>
                      <w:rFonts w:ascii="Calibri" w:hAnsi="Calibri" w:cs="Calibri"/>
                      <w:b/>
                      <w:color w:val="FFFFFF"/>
                      <w:sz w:val="36"/>
                      <w:szCs w:val="40"/>
                    </w:rPr>
                    <w:t>Lab Sections</w:t>
                  </w:r>
                </w:p>
                <w:p w:rsidR="003D615D" w:rsidRPr="007151B0" w:rsidRDefault="003D615D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7151B0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Objectives</w:t>
                  </w:r>
                </w:p>
                <w:p w:rsidR="003D615D" w:rsidRPr="007151B0" w:rsidRDefault="003D615D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7151B0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Introduction</w:t>
                  </w:r>
                </w:p>
                <w:p w:rsidR="003D615D" w:rsidRPr="007151B0" w:rsidRDefault="003D615D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7151B0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Declaration Syntax</w:t>
                  </w:r>
                </w:p>
                <w:p w:rsidR="003D615D" w:rsidRPr="007151B0" w:rsidRDefault="003D615D" w:rsidP="00605A41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</w:pPr>
                  <w:r w:rsidRPr="007151B0">
                    <w:rPr>
                      <w:rFonts w:ascii="Calibri" w:hAnsi="Calibri" w:cs="Calibri"/>
                      <w:color w:val="FFFFFF"/>
                      <w:sz w:val="32"/>
                      <w:szCs w:val="36"/>
                    </w:rPr>
                    <w:t>Experiments</w:t>
                  </w:r>
                </w:p>
                <w:p w:rsidR="003D615D" w:rsidRPr="00C117B1" w:rsidRDefault="003D615D" w:rsidP="00605A41">
                  <w:pPr>
                    <w:pStyle w:val="ListParagraph"/>
                    <w:rPr>
                      <w:rFonts w:ascii="Calibri" w:hAnsi="Calibri" w:cs="Calibri"/>
                      <w:b/>
                      <w:color w:val="348C9E"/>
                      <w:sz w:val="22"/>
                      <w:szCs w:val="28"/>
                    </w:rPr>
                  </w:pPr>
                </w:p>
              </w:txbxContent>
            </v:textbox>
            <w10:wrap type="square" anchorx="page" anchory="page"/>
          </v:rect>
        </w:pict>
      </w:r>
    </w:p>
    <w:p w:rsidR="00B6586D" w:rsidRDefault="00B6586D"/>
    <w:p w:rsidR="00B6586D" w:rsidRPr="004755ED" w:rsidRDefault="00B6586D" w:rsidP="004755ED"/>
    <w:p w:rsidR="00B6586D" w:rsidRPr="004755ED" w:rsidRDefault="00B6586D" w:rsidP="004755ED"/>
    <w:p w:rsidR="00B6586D" w:rsidRPr="004755ED" w:rsidRDefault="00B6586D" w:rsidP="004755ED"/>
    <w:p w:rsidR="00B6586D" w:rsidRPr="004755ED" w:rsidRDefault="00B6586D" w:rsidP="004755ED"/>
    <w:p w:rsidR="00B6586D" w:rsidRPr="004755ED" w:rsidRDefault="00B6586D" w:rsidP="004755ED"/>
    <w:p w:rsidR="00B6586D" w:rsidRDefault="00B6586D" w:rsidP="004755ED"/>
    <w:p w:rsidR="00B6586D" w:rsidRPr="004755ED" w:rsidRDefault="00B6586D" w:rsidP="004755ED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8680"/>
      </w:tblGrid>
      <w:tr w:rsidR="00B6586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6586D" w:rsidRPr="008E6497" w:rsidRDefault="00B6586D">
            <w:pPr>
              <w:pStyle w:val="NoSpacing"/>
              <w:rPr>
                <w:color w:val="2DA2BF"/>
              </w:rPr>
            </w:pPr>
          </w:p>
          <w:p w:rsidR="00B6586D" w:rsidRPr="008E6497" w:rsidRDefault="00B6586D">
            <w:pPr>
              <w:pStyle w:val="NoSpacing"/>
              <w:rPr>
                <w:color w:val="2DA2BF"/>
              </w:rPr>
            </w:pPr>
          </w:p>
        </w:tc>
      </w:tr>
    </w:tbl>
    <w:p w:rsidR="00B6586D" w:rsidRDefault="003D615D" w:rsidP="00C03F24">
      <w:pPr>
        <w:pStyle w:val="NoSpacing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8.75pt;margin-top:27.75pt;width:258.75pt;height:2in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" filled="f" fillcolor="teal" stroked="f" strokeweight=".5pt">
            <v:textbox style="mso-fit-shape-to-text:t">
              <w:txbxContent>
                <w:p w:rsidR="003D615D" w:rsidRPr="00C117B1" w:rsidRDefault="003D615D" w:rsidP="00456EA4">
                  <w:pPr>
                    <w:pStyle w:val="NoSpacing"/>
                    <w:jc w:val="right"/>
                    <w:rPr>
                      <w:rFonts w:cs="Calibri"/>
                      <w:color w:val="1DA6B9"/>
                      <w:sz w:val="72"/>
                      <w:szCs w:val="72"/>
                    </w:rPr>
                  </w:pPr>
                  <w:r w:rsidRPr="00C117B1">
                    <w:rPr>
                      <w:rFonts w:ascii="Calibri" w:hAnsi="Calibri" w:cs="Calibri"/>
                      <w:color w:val="1DA6B9"/>
                      <w:sz w:val="72"/>
                      <w:szCs w:val="72"/>
                    </w:rPr>
                    <w:t>Class Templates</w:t>
                  </w:r>
                </w:p>
              </w:txbxContent>
            </v:textbox>
            <w10:wrap type="square"/>
          </v:shape>
        </w:pict>
      </w:r>
      <w:r w:rsidR="00B6586D">
        <w:t xml:space="preserve"> </w:t>
      </w:r>
    </w:p>
    <w:p w:rsidR="00B6586D" w:rsidRPr="004755ED" w:rsidRDefault="00B6586D" w:rsidP="004755ED">
      <w:pPr>
        <w:rPr>
          <w:lang w:eastAsia="en-US"/>
        </w:rPr>
      </w:pPr>
    </w:p>
    <w:p w:rsidR="00B6586D" w:rsidRPr="004755ED" w:rsidRDefault="00B6586D" w:rsidP="004755ED">
      <w:pPr>
        <w:rPr>
          <w:lang w:eastAsia="en-US"/>
        </w:rPr>
      </w:pPr>
    </w:p>
    <w:p w:rsidR="00B6586D" w:rsidRPr="004755ED" w:rsidRDefault="00B6586D" w:rsidP="004755ED">
      <w:pPr>
        <w:rPr>
          <w:lang w:eastAsia="en-US"/>
        </w:rPr>
      </w:pPr>
    </w:p>
    <w:p w:rsidR="00B6586D" w:rsidRPr="004755ED" w:rsidRDefault="00B6586D" w:rsidP="004755ED">
      <w:pPr>
        <w:rPr>
          <w:lang w:eastAsia="en-US"/>
        </w:rPr>
      </w:pPr>
    </w:p>
    <w:p w:rsidR="00B6586D" w:rsidRDefault="00B6586D" w:rsidP="00C03F24">
      <w:pPr>
        <w:pStyle w:val="NoSpacing"/>
      </w:pPr>
    </w:p>
    <w:p w:rsidR="00B6586D" w:rsidRPr="009D4A50" w:rsidRDefault="00B6586D" w:rsidP="00C03F24">
      <w:pPr>
        <w:pStyle w:val="NoSpacing"/>
        <w:rPr>
          <w:rFonts w:ascii="Calibri" w:hAnsi="Calibri" w:cs="Calibri"/>
          <w:b/>
          <w:color w:val="2DA2BF"/>
          <w:sz w:val="32"/>
          <w:szCs w:val="32"/>
        </w:rPr>
      </w:pPr>
      <w:r w:rsidRPr="004755ED">
        <w:br w:type="page"/>
      </w:r>
      <w:r w:rsidRPr="00335887">
        <w:rPr>
          <w:rFonts w:ascii="Calibri" w:hAnsi="Calibri" w:cs="Calibri"/>
          <w:b/>
          <w:sz w:val="36"/>
          <w:szCs w:val="32"/>
        </w:rPr>
        <w:lastRenderedPageBreak/>
        <w:t>Class Templates</w:t>
      </w:r>
    </w:p>
    <w:p w:rsidR="00B6586D" w:rsidRPr="009D4A50" w:rsidRDefault="00B6586D" w:rsidP="00693015">
      <w:pPr>
        <w:rPr>
          <w:rFonts w:ascii="Calibri" w:hAnsi="Calibri" w:cs="Calibri"/>
          <w:b/>
        </w:rPr>
      </w:pPr>
    </w:p>
    <w:p w:rsidR="00B6586D" w:rsidRPr="009D4A50" w:rsidRDefault="00B6586D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Objectives</w:t>
      </w:r>
      <w:r w:rsidRPr="009D4A50">
        <w:rPr>
          <w:rFonts w:ascii="Calibri" w:hAnsi="Calibri" w:cs="Calibri"/>
          <w:b/>
        </w:rPr>
        <w:t xml:space="preserve"> </w:t>
      </w:r>
    </w:p>
    <w:p w:rsidR="00B6586D" w:rsidRPr="009D4A50" w:rsidRDefault="00B6586D" w:rsidP="00E3425E">
      <w:pPr>
        <w:pStyle w:val="ListParagraph"/>
        <w:rPr>
          <w:rFonts w:ascii="Calibri" w:hAnsi="Calibri" w:cs="Calibri"/>
          <w:b/>
        </w:rPr>
      </w:pPr>
    </w:p>
    <w:p w:rsidR="00B6586D" w:rsidRPr="009D4A50" w:rsidRDefault="00B6586D" w:rsidP="00E3425E">
      <w:pPr>
        <w:pStyle w:val="ListParagraph"/>
        <w:rPr>
          <w:rFonts w:ascii="Calibri" w:hAnsi="Calibri" w:cs="Calibri"/>
          <w:b/>
        </w:rPr>
      </w:pPr>
      <w:r w:rsidRPr="009D4A50">
        <w:rPr>
          <w:rFonts w:ascii="Calibri" w:hAnsi="Calibri" w:cs="Calibri"/>
          <w:b/>
        </w:rPr>
        <w:t xml:space="preserve">After you complete this experiment you will be able </w:t>
      </w:r>
      <w:r>
        <w:rPr>
          <w:rFonts w:ascii="Calibri" w:hAnsi="Calibri" w:cs="Calibri"/>
          <w:b/>
        </w:rPr>
        <w:t xml:space="preserve">to </w:t>
      </w:r>
      <w:r w:rsidRPr="009D4A50">
        <w:rPr>
          <w:rFonts w:ascii="Calibri" w:hAnsi="Calibri" w:cs="Calibri"/>
          <w:b/>
        </w:rPr>
        <w:t>implement and know when it is appropriate to implement a class template.</w:t>
      </w:r>
    </w:p>
    <w:p w:rsidR="00B6586D" w:rsidRPr="009D4A50" w:rsidRDefault="00B6586D" w:rsidP="00B45784">
      <w:pPr>
        <w:rPr>
          <w:rFonts w:ascii="Calibri" w:hAnsi="Calibri" w:cs="Calibri"/>
          <w:b/>
        </w:rPr>
      </w:pPr>
    </w:p>
    <w:p w:rsidR="00B6586D" w:rsidRPr="009D4A50" w:rsidRDefault="00B6586D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Introduction</w:t>
      </w:r>
    </w:p>
    <w:p w:rsidR="00B6586D" w:rsidRPr="009D4A50" w:rsidRDefault="00B6586D" w:rsidP="00E3425E">
      <w:pPr>
        <w:pStyle w:val="ListParagraph"/>
        <w:rPr>
          <w:rFonts w:ascii="Calibri" w:hAnsi="Calibri" w:cs="Calibri"/>
          <w:b/>
          <w:sz w:val="28"/>
          <w:szCs w:val="28"/>
          <w:u w:val="single"/>
        </w:rPr>
      </w:pPr>
    </w:p>
    <w:p w:rsidR="00B6586D" w:rsidRPr="009D4A50" w:rsidRDefault="00B6586D" w:rsidP="0073763C">
      <w:pPr>
        <w:pStyle w:val="ListParagraph"/>
        <w:jc w:val="both"/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</w:rPr>
        <w:t xml:space="preserve">Templates allow classes to use and operate on generic data types.  They provide a mechanism to parameterize data types.  Whenever you notice that two or more classes have identical code but operate on data of different types, you should consider templates if possible.  </w:t>
      </w:r>
    </w:p>
    <w:p w:rsidR="00B6586D" w:rsidRPr="009D4A50" w:rsidRDefault="00B6586D" w:rsidP="00C03F24">
      <w:pPr>
        <w:shd w:val="clear" w:color="auto" w:fill="FFFFFF"/>
        <w:rPr>
          <w:rFonts w:ascii="Calibri" w:hAnsi="Calibri" w:cs="Calibri"/>
        </w:rPr>
      </w:pPr>
      <w:r w:rsidRPr="009D4A50">
        <w:rPr>
          <w:rFonts w:ascii="Calibri" w:hAnsi="Calibri" w:cs="Calibri"/>
          <w:color w:val="000000"/>
          <w:lang w:eastAsia="en-US"/>
        </w:rPr>
        <w:t xml:space="preserve"> </w:t>
      </w:r>
    </w:p>
    <w:p w:rsidR="00B6586D" w:rsidRPr="009D4A50" w:rsidRDefault="00B6586D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Declaration Syntax</w:t>
      </w:r>
    </w:p>
    <w:p w:rsidR="00B6586D" w:rsidRPr="009D4A50" w:rsidRDefault="00B6586D" w:rsidP="00693015">
      <w:pPr>
        <w:pStyle w:val="Style-1"/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>The class definition and all its member function</w:t>
      </w:r>
      <w:r>
        <w:rPr>
          <w:rFonts w:ascii="Calibri" w:hAnsi="Calibri" w:cs="Calibri"/>
          <w:color w:val="000000"/>
          <w:sz w:val="24"/>
          <w:szCs w:val="24"/>
        </w:rPr>
        <w:t>s</w:t>
      </w:r>
      <w:r w:rsidRPr="009D4A50">
        <w:rPr>
          <w:rFonts w:ascii="Calibri" w:hAnsi="Calibri" w:cs="Calibri"/>
          <w:color w:val="000000"/>
          <w:sz w:val="24"/>
          <w:szCs w:val="24"/>
        </w:rPr>
        <w:t xml:space="preserve"> must be prefaced with the following:</w:t>
      </w:r>
    </w:p>
    <w:p w:rsidR="00B6586D" w:rsidRDefault="00B6586D" w:rsidP="00043280">
      <w:pPr>
        <w:pStyle w:val="Style-1"/>
        <w:spacing w:line="276" w:lineRule="auto"/>
        <w:ind w:left="720" w:firstLine="720"/>
        <w:rPr>
          <w:rFonts w:ascii="Courier New" w:hAnsi="Courier New" w:cs="Courier New"/>
          <w:noProof/>
          <w:color w:val="0000FF"/>
        </w:rPr>
      </w:pPr>
    </w:p>
    <w:p w:rsidR="00B6586D" w:rsidRPr="00515451" w:rsidRDefault="00B6586D" w:rsidP="00043280">
      <w:pPr>
        <w:pStyle w:val="Style-1"/>
        <w:spacing w:line="276" w:lineRule="auto"/>
        <w:ind w:left="720" w:firstLine="720"/>
        <w:rPr>
          <w:rFonts w:ascii="Calibri" w:hAnsi="Calibri" w:cs="Calibri"/>
          <w:color w:val="000000"/>
        </w:rPr>
      </w:pPr>
      <w:r w:rsidRPr="00515451">
        <w:rPr>
          <w:rFonts w:ascii="Courier New" w:hAnsi="Courier New" w:cs="Courier New"/>
          <w:noProof/>
          <w:color w:val="0000FF"/>
        </w:rPr>
        <w:t>template</w:t>
      </w:r>
      <w:r w:rsidRPr="00515451">
        <w:rPr>
          <w:rFonts w:ascii="Courier New" w:hAnsi="Courier New" w:cs="Courier New"/>
          <w:noProof/>
        </w:rPr>
        <w:t xml:space="preserve"> &lt;</w:t>
      </w:r>
      <w:r w:rsidRPr="00515451">
        <w:rPr>
          <w:rFonts w:ascii="Courier New" w:hAnsi="Courier New" w:cs="Courier New"/>
          <w:noProof/>
          <w:color w:val="0000FF"/>
        </w:rPr>
        <w:t>class</w:t>
      </w:r>
      <w:r w:rsidRPr="00515451">
        <w:rPr>
          <w:rFonts w:ascii="Courier New" w:hAnsi="Courier New" w:cs="Courier New"/>
          <w:noProof/>
        </w:rPr>
        <w:t xml:space="preserve"> Type_Parameter&gt;</w:t>
      </w:r>
    </w:p>
    <w:p w:rsidR="00B6586D" w:rsidRPr="00C216E2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  <w:r w:rsidRPr="00C216E2">
        <w:rPr>
          <w:rFonts w:ascii="Calibri" w:hAnsi="Calibri" w:cs="Calibri"/>
          <w:color w:val="000000"/>
          <w:sz w:val="24"/>
          <w:szCs w:val="24"/>
        </w:rPr>
        <w:t xml:space="preserve">    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The implementation </w:t>
      </w:r>
      <w:r>
        <w:rPr>
          <w:rFonts w:ascii="Calibri" w:hAnsi="Calibri" w:cs="Calibri"/>
          <w:color w:val="000000"/>
          <w:sz w:val="24"/>
          <w:szCs w:val="24"/>
        </w:rPr>
        <w:t xml:space="preserve">for a class template </w:t>
      </w:r>
      <w:r w:rsidRPr="009D4A50">
        <w:rPr>
          <w:rFonts w:ascii="Calibri" w:hAnsi="Calibri" w:cs="Calibri"/>
          <w:color w:val="000000"/>
          <w:sz w:val="24"/>
          <w:szCs w:val="24"/>
        </w:rPr>
        <w:t>is the same as the implementation for ordinary classes. However, you must remember to preface all member functions with th</w:t>
      </w:r>
      <w:r>
        <w:rPr>
          <w:rFonts w:ascii="Calibri" w:hAnsi="Calibri" w:cs="Calibri"/>
          <w:color w:val="000000"/>
          <w:sz w:val="24"/>
          <w:szCs w:val="24"/>
        </w:rPr>
        <w:t>e template heading, even those</w:t>
      </w:r>
      <w:r w:rsidRPr="009D4A50">
        <w:rPr>
          <w:rFonts w:ascii="Calibri" w:hAnsi="Calibri" w:cs="Calibri"/>
          <w:color w:val="000000"/>
          <w:sz w:val="24"/>
          <w:szCs w:val="24"/>
        </w:rPr>
        <w:t xml:space="preserve"> functions </w:t>
      </w:r>
      <w:r>
        <w:rPr>
          <w:rFonts w:ascii="Calibri" w:hAnsi="Calibri" w:cs="Calibri"/>
          <w:color w:val="000000"/>
          <w:sz w:val="24"/>
          <w:szCs w:val="24"/>
        </w:rPr>
        <w:t xml:space="preserve">that </w:t>
      </w:r>
      <w:r w:rsidRPr="009D4A50">
        <w:rPr>
          <w:rFonts w:ascii="Calibri" w:hAnsi="Calibri" w:cs="Calibri"/>
          <w:color w:val="000000"/>
          <w:sz w:val="24"/>
          <w:szCs w:val="24"/>
        </w:rPr>
        <w:t>do not use the generalized type specified in the type parameter.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>Consider the following class definition: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template</w:t>
      </w: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</w:t>
      </w:r>
      <w:r w:rsidRPr="009D4A50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 xml:space="preserve"> New_Type&gt;</w:t>
      </w: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</w:t>
      </w: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>{</w:t>
      </w: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public</w:t>
      </w: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ab/>
        <w:t>Array_Class();</w:t>
      </w: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ab/>
        <w:t>~Array_Class();</w:t>
      </w: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9D4A50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 xml:space="preserve"> Add(New_Type item);</w:t>
      </w: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9D4A50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 xml:space="preserve"> Search(New_Type item);</w:t>
      </w: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9D4A50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 xml:space="preserve"> Print();</w:t>
      </w: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private</w:t>
      </w: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ab/>
        <w:t>New_Type *A;</w:t>
      </w:r>
    </w:p>
    <w:p w:rsidR="00B6586D" w:rsidRPr="009D4A50" w:rsidRDefault="00B6586D" w:rsidP="00E3425E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noProof/>
          <w:sz w:val="20"/>
          <w:szCs w:val="20"/>
          <w:lang w:eastAsia="en-US"/>
        </w:rPr>
      </w:pP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 w:rsidRPr="009D4A50"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 w:rsidRPr="009D4A50">
        <w:rPr>
          <w:rFonts w:ascii="Courier New" w:hAnsi="Courier New" w:cs="Courier New"/>
          <w:noProof/>
          <w:sz w:val="20"/>
          <w:szCs w:val="20"/>
          <w:lang w:eastAsia="en-US"/>
        </w:rPr>
        <w:t xml:space="preserve"> count;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ourier New" w:hAnsi="Courier New" w:cs="Courier New"/>
          <w:noProof/>
        </w:rPr>
      </w:pPr>
      <w:r w:rsidRPr="009D4A50">
        <w:rPr>
          <w:rFonts w:ascii="Courier New" w:hAnsi="Courier New" w:cs="Courier New"/>
          <w:noProof/>
        </w:rPr>
        <w:t>};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noProof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noProof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noProof/>
          <w:sz w:val="24"/>
          <w:szCs w:val="24"/>
        </w:rPr>
      </w:pPr>
      <w:r w:rsidRPr="009D4A50">
        <w:rPr>
          <w:rFonts w:ascii="Calibri" w:hAnsi="Calibri" w:cs="Calibri"/>
          <w:noProof/>
          <w:sz w:val="24"/>
          <w:szCs w:val="24"/>
        </w:rPr>
        <w:t>Carefully observe the locations of the “New_Type” parameter.</w:t>
      </w:r>
    </w:p>
    <w:p w:rsidR="00B6586D" w:rsidRDefault="00B6586D">
      <w:pPr>
        <w:suppressAutoHyphens w:val="0"/>
        <w:rPr>
          <w:rFonts w:ascii="Calibri" w:hAnsi="Calibri" w:cs="Calibri"/>
          <w:noProof/>
          <w:lang w:eastAsia="en-US" w:bidi="th-TH"/>
        </w:rPr>
      </w:pPr>
      <w:r>
        <w:rPr>
          <w:rFonts w:ascii="Calibri" w:hAnsi="Calibri" w:cs="Calibri"/>
          <w:noProof/>
        </w:rPr>
        <w:br w:type="page"/>
      </w:r>
    </w:p>
    <w:p w:rsidR="00B6586D" w:rsidRPr="009D4A50" w:rsidRDefault="00B6586D" w:rsidP="00C0594B">
      <w:pPr>
        <w:pStyle w:val="Style-1"/>
        <w:spacing w:line="276" w:lineRule="auto"/>
        <w:ind w:firstLine="720"/>
        <w:rPr>
          <w:rFonts w:ascii="Calibri" w:hAnsi="Calibri" w:cs="Calibri"/>
          <w:noProof/>
          <w:sz w:val="24"/>
          <w:szCs w:val="24"/>
        </w:rPr>
      </w:pPr>
      <w:r w:rsidRPr="009D4A50">
        <w:rPr>
          <w:rFonts w:ascii="Calibri" w:hAnsi="Calibri" w:cs="Calibri"/>
          <w:noProof/>
          <w:sz w:val="24"/>
          <w:szCs w:val="24"/>
        </w:rPr>
        <w:t xml:space="preserve">Now consider the following </w:t>
      </w:r>
      <w:r>
        <w:rPr>
          <w:rFonts w:ascii="Calibri" w:hAnsi="Calibri" w:cs="Calibri"/>
          <w:noProof/>
          <w:sz w:val="24"/>
          <w:szCs w:val="24"/>
        </w:rPr>
        <w:t xml:space="preserve">program that includes a main function and the </w:t>
      </w:r>
      <w:r w:rsidRPr="009D4A50">
        <w:rPr>
          <w:rFonts w:ascii="Calibri" w:hAnsi="Calibri" w:cs="Calibri"/>
          <w:noProof/>
          <w:sz w:val="24"/>
          <w:szCs w:val="24"/>
        </w:rPr>
        <w:t xml:space="preserve">definitions of the member </w:t>
      </w:r>
      <w:r>
        <w:rPr>
          <w:rFonts w:ascii="Calibri" w:hAnsi="Calibri" w:cs="Calibri"/>
          <w:noProof/>
          <w:sz w:val="24"/>
          <w:szCs w:val="24"/>
        </w:rPr>
        <w:tab/>
      </w:r>
      <w:r w:rsidRPr="009D4A50">
        <w:rPr>
          <w:rFonts w:ascii="Calibri" w:hAnsi="Calibri" w:cs="Calibri"/>
          <w:noProof/>
          <w:sz w:val="24"/>
          <w:szCs w:val="24"/>
        </w:rPr>
        <w:t>functions for the class Array_Class: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noProof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#include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&lt;iostream&gt;</w:t>
      </w:r>
    </w:p>
    <w:p w:rsidR="00A04292" w:rsidRDefault="00A04292" w:rsidP="00A04292">
      <w:pPr>
        <w:pStyle w:val="Default"/>
      </w:pPr>
      <w:r>
        <w:rPr>
          <w:rFonts w:ascii="Courier New"/>
          <w:color w:val="0000FF"/>
          <w:sz w:val="20"/>
          <w:szCs w:val="20"/>
          <w:lang w:eastAsia="en-US"/>
        </w:rPr>
        <w:t xml:space="preserve">      #include</w:t>
      </w:r>
      <w:r>
        <w:rPr>
          <w:rFonts w:ascii="Courier New"/>
          <w:sz w:val="20"/>
          <w:lang w:eastAsia="en-US"/>
        </w:rPr>
        <w:t xml:space="preserve"> </w:t>
      </w:r>
      <w:r>
        <w:rPr>
          <w:rFonts w:ascii="Courier New"/>
          <w:color w:val="800000"/>
          <w:sz w:val="20"/>
          <w:lang w:eastAsia="en-US"/>
        </w:rPr>
        <w:t>&lt;string&gt;</w:t>
      </w:r>
    </w:p>
    <w:p w:rsidR="00A04292" w:rsidRDefault="00A04292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using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namespace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std;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const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SIZE=5;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ab/>
        <w:t>/*********************************************************************/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ab/>
        <w:t>// Class declaraton for Array_Class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ab/>
        <w:t>/*********************************************************************/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template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New_Type&gt;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public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Array_Class();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~Array_Class();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Add(New_Type item);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Search(New_Type item);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Print();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private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: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New_Type *A;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count;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ab/>
        <w:t>/*********************************************************************/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ab/>
        <w:t>// Class definiti</w:t>
      </w:r>
      <w:r w:rsidR="009601B2"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o</w:t>
      </w: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>ns for the member function of Array_Class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  <w:tab/>
        <w:t>/*********************************************************************/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template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New_Type&gt;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Array_Class&lt;New_Type&gt;::Array_Class()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"You are inside the default constructor\n"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"New_Type has a size of 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sizeof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(New_Type)&lt;&lt;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 bytes\n\n"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count=0;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 xml:space="preserve">A =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new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New_Type[SIZE];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template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New_Type&gt;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Array_Class&lt;New_Type&gt;::~Array_Class()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"The Destructor has been called\n\n"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delete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[] A;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count = 0;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 = 0;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template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New_Type&gt;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Array_Class&lt;New_Type&gt;::Add(New_Type item)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(count&lt;SIZE)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A[count++] = item;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else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"Array is Full\n"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template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New_Type&gt;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Array_Class&lt;New_Type&gt;::Search(New_Type item)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i;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(i=0; i&lt;count; i++)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(item == A[i])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i;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-1;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template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&lt;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class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New_Type&gt;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void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Array_Class&lt;New_Type&gt;::Print()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i;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(i=0; i&lt;count; i++)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"A[i"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&lt;&lt;i&lt;&lt;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n-US"/>
        </w:rPr>
        <w:t>"] = "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>&lt;&lt;A[i]&lt;&lt;endl;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ab/>
        <w:t>int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main()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{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hAnsi="Courier New" w:cs="Courier New"/>
          <w:noProof/>
          <w:sz w:val="20"/>
          <w:szCs w:val="20"/>
          <w:lang w:eastAsia="en-US"/>
        </w:rPr>
        <w:t xml:space="preserve"> 0;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eastAsia="en-US"/>
        </w:rPr>
        <w:tab/>
        <w:t>}</w:t>
      </w: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F474D7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eastAsia="en-US"/>
        </w:rPr>
      </w:pP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>Notice that every member function is prefaced with t</w:t>
      </w:r>
      <w:r>
        <w:rPr>
          <w:rFonts w:ascii="Calibri" w:hAnsi="Calibri" w:cs="Calibri"/>
          <w:color w:val="000000"/>
          <w:sz w:val="24"/>
          <w:szCs w:val="24"/>
        </w:rPr>
        <w:t>he template heading, even functions that do not use the type parameter</w:t>
      </w:r>
      <w:r w:rsidRPr="009D4A50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>More information on templates can be found in your course textbook and on the web.</w:t>
      </w: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1B246E">
      <w:pPr>
        <w:pStyle w:val="Style-1"/>
        <w:spacing w:line="276" w:lineRule="auto"/>
        <w:rPr>
          <w:rFonts w:ascii="Calibri" w:hAnsi="Calibri" w:cs="Calibri"/>
          <w:color w:val="000000"/>
          <w:sz w:val="22"/>
          <w:szCs w:val="22"/>
        </w:rPr>
      </w:pPr>
    </w:p>
    <w:p w:rsidR="00B6586D" w:rsidRPr="009D4A50" w:rsidRDefault="00B6586D" w:rsidP="00E3425E">
      <w:pPr>
        <w:pStyle w:val="ListParagraph"/>
        <w:numPr>
          <w:ilvl w:val="0"/>
          <w:numId w:val="19"/>
        </w:numPr>
        <w:rPr>
          <w:rFonts w:ascii="Calibri" w:hAnsi="Calibri" w:cs="Calibri"/>
          <w:b/>
          <w:sz w:val="28"/>
          <w:szCs w:val="28"/>
          <w:u w:val="single"/>
        </w:rPr>
      </w:pPr>
      <w:r w:rsidRPr="009D4A50">
        <w:rPr>
          <w:rFonts w:ascii="Calibri" w:hAnsi="Calibri" w:cs="Calibri"/>
          <w:b/>
          <w:sz w:val="28"/>
          <w:szCs w:val="28"/>
          <w:u w:val="single"/>
        </w:rPr>
        <w:t>Experiments</w:t>
      </w:r>
    </w:p>
    <w:p w:rsidR="00B6586D" w:rsidRPr="009D4A50" w:rsidRDefault="00B6586D" w:rsidP="002055CB">
      <w:pPr>
        <w:rPr>
          <w:rFonts w:ascii="Calibri" w:hAnsi="Calibri" w:cs="Calibri"/>
          <w:b/>
          <w:sz w:val="28"/>
          <w:szCs w:val="28"/>
          <w:u w:val="single"/>
        </w:rPr>
      </w:pPr>
    </w:p>
    <w:p w:rsidR="003D615D" w:rsidRDefault="00B6586D" w:rsidP="001E1CDF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Step 1: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 xml:space="preserve">In this experiment you will investigate a template array class. </w:t>
      </w:r>
      <w:r>
        <w:rPr>
          <w:rFonts w:ascii="Calibri" w:hAnsi="Calibri" w:cs="Calibri"/>
          <w:b/>
          <w:color w:val="000000"/>
          <w:sz w:val="24"/>
          <w:szCs w:val="24"/>
        </w:rPr>
        <w:t xml:space="preserve">Enter, save, compile and execute the following program in </w:t>
      </w:r>
      <w:r w:rsidR="00095C59">
        <w:rPr>
          <w:rFonts w:ascii="Calibri" w:hAnsi="Calibri" w:cs="Calibri"/>
          <w:b/>
          <w:color w:val="000000"/>
          <w:sz w:val="24"/>
          <w:szCs w:val="24"/>
        </w:rPr>
        <w:t>MSVS</w:t>
      </w:r>
      <w:r>
        <w:rPr>
          <w:rFonts w:ascii="Calibri" w:hAnsi="Calibri" w:cs="Calibri"/>
          <w:b/>
          <w:color w:val="000000"/>
          <w:sz w:val="24"/>
          <w:szCs w:val="24"/>
        </w:rPr>
        <w:t>.  Call the new project “</w:t>
      </w: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ClassTemplatesExp</w:t>
      </w:r>
      <w:proofErr w:type="spellEnd"/>
      <w:r>
        <w:rPr>
          <w:rFonts w:ascii="Calibri" w:hAnsi="Calibri" w:cs="Calibri"/>
          <w:b/>
          <w:color w:val="000000"/>
          <w:sz w:val="24"/>
          <w:szCs w:val="24"/>
        </w:rPr>
        <w:t xml:space="preserve">” and </w:t>
      </w:r>
    </w:p>
    <w:p w:rsidR="00B6586D" w:rsidRPr="00A51A59" w:rsidRDefault="003D615D" w:rsidP="001E1CDF">
      <w:pPr>
        <w:pStyle w:val="Style-1"/>
        <w:spacing w:line="276" w:lineRule="auto"/>
        <w:ind w:left="1485"/>
        <w:rPr>
          <w:rFonts w:ascii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hAnsi="Calibri" w:cs="Calibri"/>
          <w:b/>
          <w:color w:val="000000"/>
          <w:sz w:val="24"/>
          <w:szCs w:val="24"/>
        </w:rPr>
        <w:t>Question</w:t>
      </w:r>
      <w:bookmarkStart w:id="0" w:name="_GoBack"/>
      <w:bookmarkEnd w:id="0"/>
      <w:r w:rsidR="00B6586D">
        <w:rPr>
          <w:rFonts w:ascii="Calibri" w:hAnsi="Calibri" w:cs="Calibri"/>
          <w:b/>
          <w:color w:val="000000"/>
          <w:sz w:val="24"/>
          <w:szCs w:val="24"/>
        </w:rPr>
        <w:t>the</w:t>
      </w:r>
      <w:proofErr w:type="spellEnd"/>
      <w:r w:rsidR="00B6586D">
        <w:rPr>
          <w:rFonts w:ascii="Calibri" w:hAnsi="Calibri" w:cs="Calibri"/>
          <w:b/>
          <w:color w:val="000000"/>
          <w:sz w:val="24"/>
          <w:szCs w:val="24"/>
        </w:rPr>
        <w:t xml:space="preserve"> program “ClassTemplates.cpp”.    A</w:t>
      </w:r>
      <w:r w:rsidR="00B6586D" w:rsidRPr="00A51A59">
        <w:rPr>
          <w:rFonts w:ascii="Calibri" w:hAnsi="Calibri" w:cs="Calibri"/>
          <w:b/>
          <w:color w:val="000000"/>
          <w:sz w:val="24"/>
          <w:szCs w:val="24"/>
        </w:rPr>
        <w:t>nswer the questions below: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B6586D" w:rsidRPr="009D4A50" w:rsidRDefault="00B6586D" w:rsidP="00E3425E">
      <w:pPr>
        <w:suppressAutoHyphens w:val="0"/>
        <w:ind w:left="720"/>
        <w:rPr>
          <w:rFonts w:ascii="Calibri" w:hAnsi="Calibri" w:cs="Calibri"/>
          <w:b/>
          <w:bCs/>
          <w:color w:val="FF6600"/>
          <w:lang w:eastAsia="en-US"/>
        </w:rPr>
      </w:pPr>
    </w:p>
    <w:p w:rsidR="00B6586D" w:rsidRPr="009D4A50" w:rsidRDefault="00B6586D" w:rsidP="0073763C">
      <w:pPr>
        <w:pStyle w:val="Style-1"/>
        <w:spacing w:line="276" w:lineRule="auto"/>
        <w:ind w:left="720"/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Create a source file which contains the program defined in the previous section (Declaration Syntax).  Call the source file</w:t>
      </w:r>
      <w:r w:rsidRPr="009D4A50">
        <w:rPr>
          <w:rFonts w:ascii="Calibri" w:hAnsi="Calibri" w:cs="Calibri"/>
          <w:color w:val="000000"/>
          <w:sz w:val="24"/>
          <w:szCs w:val="24"/>
        </w:rPr>
        <w:t xml:space="preserve"> “template_tester.cpp”. </w:t>
      </w:r>
      <w:r>
        <w:rPr>
          <w:rFonts w:ascii="Calibri" w:hAnsi="Calibri" w:cs="Calibri"/>
          <w:color w:val="000000"/>
          <w:sz w:val="24"/>
          <w:szCs w:val="24"/>
        </w:rPr>
        <w:t xml:space="preserve"> Add code to t</w:t>
      </w:r>
      <w:r w:rsidRPr="009D4A50">
        <w:rPr>
          <w:rFonts w:ascii="Calibri" w:hAnsi="Calibri" w:cs="Calibri"/>
          <w:color w:val="000000"/>
          <w:sz w:val="24"/>
          <w:szCs w:val="24"/>
        </w:rPr>
        <w:t>he ma</w:t>
      </w:r>
      <w:r>
        <w:rPr>
          <w:rFonts w:ascii="Calibri" w:hAnsi="Calibri" w:cs="Calibri"/>
          <w:color w:val="000000"/>
          <w:sz w:val="24"/>
          <w:szCs w:val="24"/>
        </w:rPr>
        <w:t xml:space="preserve">in function </w:t>
      </w:r>
      <w:r w:rsidRPr="009D4A50">
        <w:rPr>
          <w:rFonts w:ascii="Calibri" w:hAnsi="Calibri" w:cs="Calibri"/>
          <w:color w:val="000000"/>
          <w:sz w:val="24"/>
          <w:szCs w:val="24"/>
        </w:rPr>
        <w:t>for the following: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numPr>
          <w:ilvl w:val="0"/>
          <w:numId w:val="20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declaring an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Array_Class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 xml:space="preserve"> object of strings called “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my_String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”;</w:t>
      </w:r>
    </w:p>
    <w:p w:rsidR="00B6586D" w:rsidRPr="009D4A50" w:rsidRDefault="00B6586D" w:rsidP="00E3425E">
      <w:pPr>
        <w:pStyle w:val="Style-1"/>
        <w:numPr>
          <w:ilvl w:val="0"/>
          <w:numId w:val="20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declaring an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Array_Class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 xml:space="preserve"> object of integers called “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my_Ints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”;</w:t>
      </w:r>
    </w:p>
    <w:p w:rsidR="00B6586D" w:rsidRPr="009D4A50" w:rsidRDefault="00B6586D" w:rsidP="00E3425E">
      <w:pPr>
        <w:pStyle w:val="Style-1"/>
        <w:numPr>
          <w:ilvl w:val="0"/>
          <w:numId w:val="20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declaring an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Array_Class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 xml:space="preserve"> object of characters called “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my_Chars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”;</w:t>
      </w:r>
    </w:p>
    <w:p w:rsidR="00B6586D" w:rsidRPr="009D4A50" w:rsidRDefault="00B6586D" w:rsidP="00E3425E">
      <w:pPr>
        <w:pStyle w:val="Style-1"/>
        <w:numPr>
          <w:ilvl w:val="0"/>
          <w:numId w:val="20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>adding the strings “Hello”, “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GoodBye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”, “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ComeHere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”, “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SayNo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” and “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SayYes</w:t>
      </w:r>
      <w:proofErr w:type="spellEnd"/>
      <w:r w:rsidR="00025BE6">
        <w:rPr>
          <w:rFonts w:ascii="Calibri" w:hAnsi="Calibri" w:cs="Calibri"/>
          <w:color w:val="000000"/>
          <w:sz w:val="24"/>
          <w:szCs w:val="24"/>
        </w:rPr>
        <w:t>”</w:t>
      </w:r>
      <w:r w:rsidRPr="009D4A50">
        <w:rPr>
          <w:rFonts w:ascii="Calibri" w:hAnsi="Calibri" w:cs="Calibri"/>
          <w:color w:val="000000"/>
          <w:sz w:val="24"/>
          <w:szCs w:val="24"/>
        </w:rPr>
        <w:t xml:space="preserve"> to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my_String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;</w:t>
      </w:r>
    </w:p>
    <w:p w:rsidR="00B6586D" w:rsidRPr="009D4A50" w:rsidRDefault="00B6586D" w:rsidP="00E3425E">
      <w:pPr>
        <w:pStyle w:val="Style-1"/>
        <w:numPr>
          <w:ilvl w:val="0"/>
          <w:numId w:val="20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adding the integers 1,2,3,4 and 5 to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my_Ints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;</w:t>
      </w:r>
    </w:p>
    <w:p w:rsidR="00B6586D" w:rsidRPr="009D4A50" w:rsidRDefault="00B6586D" w:rsidP="00E3425E">
      <w:pPr>
        <w:pStyle w:val="Style-1"/>
        <w:numPr>
          <w:ilvl w:val="0"/>
          <w:numId w:val="20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adding the characters ‘a’, ‘b’, ‘c’ and ‘d’ to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my_Chars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;</w:t>
      </w:r>
    </w:p>
    <w:p w:rsidR="00B6586D" w:rsidRPr="009D4A50" w:rsidRDefault="00B6586D" w:rsidP="00E3425E">
      <w:pPr>
        <w:pStyle w:val="Style-1"/>
        <w:numPr>
          <w:ilvl w:val="0"/>
          <w:numId w:val="20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printing the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Array_Class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 xml:space="preserve"> objects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my_String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my_Ints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 xml:space="preserve"> and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my_Chars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;</w:t>
      </w:r>
    </w:p>
    <w:p w:rsidR="00B6586D" w:rsidRPr="009D4A50" w:rsidRDefault="00B6586D" w:rsidP="00E3425E">
      <w:pPr>
        <w:pStyle w:val="Style-1"/>
        <w:numPr>
          <w:ilvl w:val="0"/>
          <w:numId w:val="20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 w:rsidRPr="009D4A50">
        <w:rPr>
          <w:rFonts w:ascii="Calibri" w:hAnsi="Calibri" w:cs="Calibri"/>
          <w:color w:val="000000"/>
          <w:sz w:val="24"/>
          <w:szCs w:val="24"/>
        </w:rPr>
        <w:t>searching</w:t>
      </w:r>
      <w:proofErr w:type="gramEnd"/>
      <w:r w:rsidRPr="009D4A50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my_String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 xml:space="preserve"> for the string “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SayYes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” and “No”.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Execute the program and explain its output </w:t>
      </w:r>
      <w:r w:rsidRPr="009D4A50">
        <w:rPr>
          <w:rFonts w:ascii="Calibri" w:hAnsi="Calibri" w:cs="Calibri"/>
          <w:b/>
          <w:color w:val="000000"/>
          <w:sz w:val="24"/>
          <w:szCs w:val="24"/>
        </w:rPr>
        <w:t>by answering the following questions: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b/>
          <w:color w:val="000000"/>
          <w:sz w:val="24"/>
          <w:szCs w:val="24"/>
        </w:rPr>
      </w:pPr>
    </w:p>
    <w:p w:rsidR="00B6586D" w:rsidRDefault="00B6586D" w:rsidP="007D233F">
      <w:pPr>
        <w:pStyle w:val="Style-1"/>
        <w:numPr>
          <w:ilvl w:val="0"/>
          <w:numId w:val="22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Why do the output statements which contain 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New_Type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” have different sizes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printed?</w:t>
      </w:r>
    </w:p>
    <w:p w:rsidR="00B6586D" w:rsidRDefault="00B6586D" w:rsidP="00571EC4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571EC4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571EC4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571EC4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7D233F">
      <w:pPr>
        <w:pStyle w:val="Style-1"/>
        <w:numPr>
          <w:ilvl w:val="0"/>
          <w:numId w:val="22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>How many times was the destructor called in the program?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7D233F">
      <w:pPr>
        <w:pStyle w:val="Style-1"/>
        <w:numPr>
          <w:ilvl w:val="0"/>
          <w:numId w:val="22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What happened when parts </w:t>
      </w:r>
      <w:r>
        <w:rPr>
          <w:rFonts w:ascii="Calibri" w:hAnsi="Calibri" w:cs="Calibri"/>
          <w:color w:val="000000"/>
          <w:sz w:val="24"/>
          <w:szCs w:val="24"/>
        </w:rPr>
        <w:t>(d)</w:t>
      </w:r>
      <w:r w:rsidRPr="009D4A50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(e)</w:t>
      </w:r>
      <w:r w:rsidRPr="009D4A50">
        <w:rPr>
          <w:rFonts w:ascii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hAnsi="Calibri" w:cs="Calibri"/>
          <w:color w:val="000000"/>
          <w:sz w:val="24"/>
          <w:szCs w:val="24"/>
        </w:rPr>
        <w:t>(f) were performed</w:t>
      </w:r>
      <w:r w:rsidRPr="009D4A50">
        <w:rPr>
          <w:rFonts w:ascii="Calibri" w:hAnsi="Calibri" w:cs="Calibri"/>
          <w:color w:val="000000"/>
          <w:sz w:val="24"/>
          <w:szCs w:val="24"/>
        </w:rPr>
        <w:t xml:space="preserve"> by the program?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7D233F">
      <w:pPr>
        <w:pStyle w:val="Style-1"/>
        <w:numPr>
          <w:ilvl w:val="0"/>
          <w:numId w:val="22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How many items were printed when part </w:t>
      </w:r>
      <w:r>
        <w:rPr>
          <w:rFonts w:ascii="Calibri" w:hAnsi="Calibri" w:cs="Calibri"/>
          <w:color w:val="000000"/>
          <w:sz w:val="24"/>
          <w:szCs w:val="24"/>
        </w:rPr>
        <w:t>(g) was performed</w:t>
      </w:r>
      <w:r w:rsidRPr="009D4A50">
        <w:rPr>
          <w:rFonts w:ascii="Calibri" w:hAnsi="Calibri" w:cs="Calibri"/>
          <w:color w:val="000000"/>
          <w:sz w:val="24"/>
          <w:szCs w:val="24"/>
        </w:rPr>
        <w:t xml:space="preserve"> by the program?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7D233F">
      <w:pPr>
        <w:pStyle w:val="Style-1"/>
        <w:numPr>
          <w:ilvl w:val="0"/>
          <w:numId w:val="22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What happened when part </w:t>
      </w:r>
      <w:r>
        <w:rPr>
          <w:rFonts w:ascii="Calibri" w:hAnsi="Calibri" w:cs="Calibri"/>
          <w:color w:val="000000"/>
          <w:sz w:val="24"/>
          <w:szCs w:val="24"/>
        </w:rPr>
        <w:t>(h) was performed</w:t>
      </w:r>
      <w:r w:rsidRPr="009D4A50">
        <w:rPr>
          <w:rFonts w:ascii="Calibri" w:hAnsi="Calibri" w:cs="Calibri"/>
          <w:color w:val="000000"/>
          <w:sz w:val="24"/>
          <w:szCs w:val="24"/>
        </w:rPr>
        <w:t xml:space="preserve"> by the program?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7D233F">
      <w:pPr>
        <w:pStyle w:val="Style-1"/>
        <w:numPr>
          <w:ilvl w:val="0"/>
          <w:numId w:val="22"/>
        </w:numPr>
        <w:spacing w:line="276" w:lineRule="auto"/>
        <w:ind w:left="2160" w:hanging="1440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Why was the type parameter included in the class name but not in the function name?  Consider the following:    void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Array_Class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&lt;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New_Type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&gt;::Print( );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7D233F">
      <w:pPr>
        <w:pStyle w:val="Style-1"/>
        <w:numPr>
          <w:ilvl w:val="0"/>
          <w:numId w:val="22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Why does the Search function return an integer type and not a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New_Type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 xml:space="preserve"> type?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7D233F">
      <w:pPr>
        <w:pStyle w:val="Style-1"/>
        <w:numPr>
          <w:ilvl w:val="0"/>
          <w:numId w:val="22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 xml:space="preserve">Are there any types that cannot be parameterized by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New_Type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 xml:space="preserve">?  Explain. </w:t>
      </w:r>
    </w:p>
    <w:p w:rsidR="00B6586D" w:rsidRDefault="00B6586D" w:rsidP="00BA4AF3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BA4AF3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BA4AF3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BA4AF3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B6586D" w:rsidRDefault="00B6586D" w:rsidP="00BA4AF3">
      <w:pPr>
        <w:pStyle w:val="Style-1"/>
        <w:spacing w:line="276" w:lineRule="auto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7D233F">
      <w:pPr>
        <w:pStyle w:val="Style-1"/>
        <w:numPr>
          <w:ilvl w:val="0"/>
          <w:numId w:val="22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What happens if you add code to the main function to add ‘e’, ‘f’ and ‘g’ to the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“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my_Chars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” array?  Explain.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7D233F">
      <w:pPr>
        <w:pStyle w:val="Style-1"/>
        <w:numPr>
          <w:ilvl w:val="0"/>
          <w:numId w:val="22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>Please implement the foll</w:t>
      </w:r>
      <w:r w:rsidR="00862188">
        <w:rPr>
          <w:rFonts w:ascii="Calibri" w:hAnsi="Calibri" w:cs="Calibri"/>
          <w:color w:val="000000"/>
          <w:sz w:val="24"/>
          <w:szCs w:val="24"/>
        </w:rPr>
        <w:t xml:space="preserve">owing functions for </w:t>
      </w:r>
      <w:proofErr w:type="spellStart"/>
      <w:r w:rsidR="00862188">
        <w:rPr>
          <w:rFonts w:ascii="Calibri" w:hAnsi="Calibri" w:cs="Calibri"/>
          <w:color w:val="000000"/>
          <w:sz w:val="24"/>
          <w:szCs w:val="24"/>
        </w:rPr>
        <w:t>Array_Class</w:t>
      </w:r>
      <w:proofErr w:type="spellEnd"/>
      <w:r w:rsidR="00862188">
        <w:rPr>
          <w:rFonts w:ascii="Calibri" w:hAnsi="Calibri" w:cs="Calibri"/>
          <w:color w:val="000000"/>
          <w:sz w:val="24"/>
          <w:szCs w:val="24"/>
        </w:rPr>
        <w:t>.</w:t>
      </w:r>
    </w:p>
    <w:p w:rsidR="00B6586D" w:rsidRPr="009D4A50" w:rsidRDefault="00B6586D" w:rsidP="00E3425E">
      <w:pPr>
        <w:pStyle w:val="Style-1"/>
        <w:spacing w:line="276" w:lineRule="auto"/>
        <w:ind w:left="720"/>
        <w:rPr>
          <w:rFonts w:ascii="Calibri" w:hAnsi="Calibri" w:cs="Calibri"/>
          <w:color w:val="000000"/>
          <w:sz w:val="24"/>
          <w:szCs w:val="24"/>
        </w:rPr>
      </w:pPr>
    </w:p>
    <w:p w:rsidR="00B6586D" w:rsidRPr="009D4A50" w:rsidRDefault="00B6586D" w:rsidP="0073763C">
      <w:pPr>
        <w:pStyle w:val="Style-1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>A Boolean function called “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Is_Empty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” that returns true if the array A is empty; otherwise it returns false.</w:t>
      </w:r>
    </w:p>
    <w:p w:rsidR="00B6586D" w:rsidRPr="009D4A50" w:rsidRDefault="00B6586D" w:rsidP="0073763C">
      <w:pPr>
        <w:pStyle w:val="Style-1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t>A Boolean function called “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Is_Full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>” that returns true if the array A is full; otherwise it returns false.</w:t>
      </w:r>
    </w:p>
    <w:p w:rsidR="00B6586D" w:rsidRPr="009D4A50" w:rsidRDefault="00B6586D" w:rsidP="0073763C">
      <w:pPr>
        <w:pStyle w:val="Style-1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9D4A50">
        <w:rPr>
          <w:rFonts w:ascii="Calibri" w:hAnsi="Calibri" w:cs="Calibri"/>
          <w:color w:val="000000"/>
          <w:sz w:val="24"/>
          <w:szCs w:val="24"/>
        </w:rPr>
        <w:lastRenderedPageBreak/>
        <w:t xml:space="preserve">A void function called “Remove” that deletes an item from the array A.  Remove has one formal parameter of type </w:t>
      </w:r>
      <w:proofErr w:type="spellStart"/>
      <w:r w:rsidRPr="009D4A50">
        <w:rPr>
          <w:rFonts w:ascii="Calibri" w:hAnsi="Calibri" w:cs="Calibri"/>
          <w:color w:val="000000"/>
          <w:sz w:val="24"/>
          <w:szCs w:val="24"/>
        </w:rPr>
        <w:t>New_Type</w:t>
      </w:r>
      <w:proofErr w:type="spellEnd"/>
      <w:r w:rsidRPr="009D4A50">
        <w:rPr>
          <w:rFonts w:ascii="Calibri" w:hAnsi="Calibri" w:cs="Calibri"/>
          <w:color w:val="000000"/>
          <w:sz w:val="24"/>
          <w:szCs w:val="24"/>
        </w:rPr>
        <w:t xml:space="preserve"> which holds a copy of the item to be deleted.</w:t>
      </w:r>
    </w:p>
    <w:p w:rsidR="00B6586D" w:rsidRPr="00BA4AF3" w:rsidRDefault="00B6586D" w:rsidP="00BA4AF3">
      <w:pPr>
        <w:pStyle w:val="Style-1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color w:val="000000"/>
          <w:sz w:val="24"/>
          <w:szCs w:val="24"/>
        </w:rPr>
      </w:pPr>
      <w:r w:rsidRPr="00BA4AF3">
        <w:rPr>
          <w:rFonts w:ascii="Calibri" w:hAnsi="Calibri"/>
          <w:sz w:val="24"/>
          <w:szCs w:val="24"/>
        </w:rPr>
        <w:t>Add code to the main function to test these functions.</w:t>
      </w:r>
    </w:p>
    <w:sectPr w:rsidR="00B6586D" w:rsidRPr="00BA4AF3" w:rsidSect="00C117B1">
      <w:headerReference w:type="default" r:id="rId7"/>
      <w:pgSz w:w="12240" w:h="15840"/>
      <w:pgMar w:top="720" w:right="720" w:bottom="540" w:left="900" w:header="720" w:footer="720" w:gutter="0"/>
      <w:pgBorders w:display="firstPage" w:offsetFrom="page">
        <w:top w:val="single" w:sz="18" w:space="24" w:color="1DA6B9"/>
        <w:left w:val="single" w:sz="18" w:space="24" w:color="1DA6B9"/>
        <w:bottom w:val="single" w:sz="18" w:space="24" w:color="1DA6B9"/>
        <w:right w:val="single" w:sz="18" w:space="24" w:color="1DA6B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15D" w:rsidRDefault="003D615D" w:rsidP="00CE309B">
      <w:r>
        <w:separator/>
      </w:r>
    </w:p>
  </w:endnote>
  <w:endnote w:type="continuationSeparator" w:id="0">
    <w:p w:rsidR="003D615D" w:rsidRDefault="003D615D" w:rsidP="00CE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Mincho"/>
    <w:panose1 w:val="020B0603030804020204"/>
    <w:charset w:val="00"/>
    <w:family w:val="swiss"/>
    <w:pitch w:val="variable"/>
    <w:sig w:usb0="E7002EFF" w:usb1="5200FDFF" w:usb2="0A242021" w:usb3="00000000" w:csb0="000001FF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15D" w:rsidRDefault="003D615D" w:rsidP="00CE309B">
      <w:r>
        <w:separator/>
      </w:r>
    </w:p>
  </w:footnote>
  <w:footnote w:type="continuationSeparator" w:id="0">
    <w:p w:rsidR="003D615D" w:rsidRDefault="003D615D" w:rsidP="00CE30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615D" w:rsidRDefault="003D615D">
    <w:pPr>
      <w:pStyle w:val="Header"/>
      <w:pBdr>
        <w:bottom w:val="single" w:sz="4" w:space="1" w:color="D9D9D9"/>
      </w:pBdr>
      <w:jc w:val="right"/>
      <w:rPr>
        <w:b/>
      </w:rPr>
    </w:pPr>
    <w:r>
      <w:rPr>
        <w:color w:val="7F7F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901004" w:rsidRPr="00901004">
      <w:rPr>
        <w:b/>
        <w:noProof/>
      </w:rPr>
      <w:t>7</w:t>
    </w:r>
    <w:r>
      <w:rPr>
        <w:b/>
        <w:noProof/>
      </w:rPr>
      <w:fldChar w:fldCharType="end"/>
    </w:r>
  </w:p>
  <w:p w:rsidR="003D615D" w:rsidRDefault="003D61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06A098D"/>
    <w:multiLevelType w:val="hybridMultilevel"/>
    <w:tmpl w:val="B222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3E64FBB"/>
    <w:multiLevelType w:val="hybridMultilevel"/>
    <w:tmpl w:val="1128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F7B122A"/>
    <w:multiLevelType w:val="hybridMultilevel"/>
    <w:tmpl w:val="FA54F0CA"/>
    <w:lvl w:ilvl="0" w:tplc="FF14429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3902DBA"/>
    <w:multiLevelType w:val="hybridMultilevel"/>
    <w:tmpl w:val="97FC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7829B4"/>
    <w:multiLevelType w:val="hybridMultilevel"/>
    <w:tmpl w:val="E1F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F02E62"/>
    <w:multiLevelType w:val="hybridMultilevel"/>
    <w:tmpl w:val="12EA22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3510F1"/>
    <w:multiLevelType w:val="hybridMultilevel"/>
    <w:tmpl w:val="60B8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34C63A6"/>
    <w:multiLevelType w:val="hybridMultilevel"/>
    <w:tmpl w:val="31C0EF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45C71CF"/>
    <w:multiLevelType w:val="hybridMultilevel"/>
    <w:tmpl w:val="62B89A50"/>
    <w:lvl w:ilvl="0" w:tplc="86E8FB1E">
      <w:start w:val="1"/>
      <w:numFmt w:val="decimal"/>
      <w:lvlText w:val="%1.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CF6599A"/>
    <w:multiLevelType w:val="hybridMultilevel"/>
    <w:tmpl w:val="DCF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DB0429B"/>
    <w:multiLevelType w:val="hybridMultilevel"/>
    <w:tmpl w:val="9BB28216"/>
    <w:lvl w:ilvl="0" w:tplc="C1DCAB54">
      <w:start w:val="1"/>
      <w:numFmt w:val="decimal"/>
      <w:lvlText w:val="Question %1: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43211598"/>
    <w:multiLevelType w:val="hybridMultilevel"/>
    <w:tmpl w:val="4D7873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56B4FA3"/>
    <w:multiLevelType w:val="hybridMultilevel"/>
    <w:tmpl w:val="D66209F0"/>
    <w:lvl w:ilvl="0" w:tplc="F67ECB1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F97644"/>
    <w:multiLevelType w:val="hybridMultilevel"/>
    <w:tmpl w:val="0634704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8562305"/>
    <w:multiLevelType w:val="hybridMultilevel"/>
    <w:tmpl w:val="3A0651F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7" w15:restartNumberingAfterBreak="0">
    <w:nsid w:val="5BF2119D"/>
    <w:multiLevelType w:val="hybridMultilevel"/>
    <w:tmpl w:val="ACB8A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1195985"/>
    <w:multiLevelType w:val="hybridMultilevel"/>
    <w:tmpl w:val="3B34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9C61F96"/>
    <w:multiLevelType w:val="multilevel"/>
    <w:tmpl w:val="6F30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8D5B0C"/>
    <w:multiLevelType w:val="multilevel"/>
    <w:tmpl w:val="5284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312DB3"/>
    <w:multiLevelType w:val="hybridMultilevel"/>
    <w:tmpl w:val="CD7EE3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13"/>
  </w:num>
  <w:num w:numId="5">
    <w:abstractNumId w:val="17"/>
  </w:num>
  <w:num w:numId="6">
    <w:abstractNumId w:val="14"/>
  </w:num>
  <w:num w:numId="7">
    <w:abstractNumId w:val="10"/>
  </w:num>
  <w:num w:numId="8">
    <w:abstractNumId w:val="20"/>
  </w:num>
  <w:num w:numId="9">
    <w:abstractNumId w:val="4"/>
  </w:num>
  <w:num w:numId="10">
    <w:abstractNumId w:val="9"/>
  </w:num>
  <w:num w:numId="11">
    <w:abstractNumId w:val="15"/>
  </w:num>
  <w:num w:numId="12">
    <w:abstractNumId w:val="6"/>
  </w:num>
  <w:num w:numId="13">
    <w:abstractNumId w:val="8"/>
  </w:num>
  <w:num w:numId="14">
    <w:abstractNumId w:val="7"/>
  </w:num>
  <w:num w:numId="15">
    <w:abstractNumId w:val="2"/>
  </w:num>
  <w:num w:numId="16">
    <w:abstractNumId w:val="5"/>
  </w:num>
  <w:num w:numId="17">
    <w:abstractNumId w:val="11"/>
  </w:num>
  <w:num w:numId="18">
    <w:abstractNumId w:val="3"/>
  </w:num>
  <w:num w:numId="19">
    <w:abstractNumId w:val="18"/>
  </w:num>
  <w:num w:numId="20">
    <w:abstractNumId w:val="21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7323"/>
    <w:rsid w:val="00017188"/>
    <w:rsid w:val="00017FF0"/>
    <w:rsid w:val="00025BE6"/>
    <w:rsid w:val="00040220"/>
    <w:rsid w:val="00043280"/>
    <w:rsid w:val="0004479D"/>
    <w:rsid w:val="00053E1C"/>
    <w:rsid w:val="00095C59"/>
    <w:rsid w:val="000A0CAC"/>
    <w:rsid w:val="000A7539"/>
    <w:rsid w:val="000C4F08"/>
    <w:rsid w:val="000F6717"/>
    <w:rsid w:val="00130F3F"/>
    <w:rsid w:val="00153E22"/>
    <w:rsid w:val="00154217"/>
    <w:rsid w:val="00161DFF"/>
    <w:rsid w:val="00170177"/>
    <w:rsid w:val="00176620"/>
    <w:rsid w:val="00190C9E"/>
    <w:rsid w:val="00195ECD"/>
    <w:rsid w:val="00195FD2"/>
    <w:rsid w:val="001A2E1B"/>
    <w:rsid w:val="001B246E"/>
    <w:rsid w:val="001B4CF6"/>
    <w:rsid w:val="001D2974"/>
    <w:rsid w:val="001E1CDF"/>
    <w:rsid w:val="001E555B"/>
    <w:rsid w:val="001E7752"/>
    <w:rsid w:val="002055CB"/>
    <w:rsid w:val="0020610F"/>
    <w:rsid w:val="00213F10"/>
    <w:rsid w:val="002251A9"/>
    <w:rsid w:val="002415BF"/>
    <w:rsid w:val="00245002"/>
    <w:rsid w:val="002670C8"/>
    <w:rsid w:val="00280EF9"/>
    <w:rsid w:val="002A0CE0"/>
    <w:rsid w:val="002B7AC1"/>
    <w:rsid w:val="002C66D4"/>
    <w:rsid w:val="002D275F"/>
    <w:rsid w:val="002E6281"/>
    <w:rsid w:val="002F05FE"/>
    <w:rsid w:val="00300393"/>
    <w:rsid w:val="00300A44"/>
    <w:rsid w:val="00321103"/>
    <w:rsid w:val="00335887"/>
    <w:rsid w:val="003728FD"/>
    <w:rsid w:val="003A4084"/>
    <w:rsid w:val="003B3E0A"/>
    <w:rsid w:val="003D615D"/>
    <w:rsid w:val="003E47E0"/>
    <w:rsid w:val="00400C2F"/>
    <w:rsid w:val="0040334F"/>
    <w:rsid w:val="00423223"/>
    <w:rsid w:val="004256B4"/>
    <w:rsid w:val="00425DD7"/>
    <w:rsid w:val="0044456A"/>
    <w:rsid w:val="00447E71"/>
    <w:rsid w:val="00456EA4"/>
    <w:rsid w:val="00457199"/>
    <w:rsid w:val="00463CEF"/>
    <w:rsid w:val="004649BC"/>
    <w:rsid w:val="004706C4"/>
    <w:rsid w:val="004755ED"/>
    <w:rsid w:val="0048749F"/>
    <w:rsid w:val="00493BF3"/>
    <w:rsid w:val="004B0F9B"/>
    <w:rsid w:val="00513E37"/>
    <w:rsid w:val="00515451"/>
    <w:rsid w:val="00536C2F"/>
    <w:rsid w:val="00547323"/>
    <w:rsid w:val="00564EEB"/>
    <w:rsid w:val="00571EC4"/>
    <w:rsid w:val="0057360C"/>
    <w:rsid w:val="0057659D"/>
    <w:rsid w:val="005A3E41"/>
    <w:rsid w:val="005B7A01"/>
    <w:rsid w:val="005F0C5F"/>
    <w:rsid w:val="00605A41"/>
    <w:rsid w:val="00606C0F"/>
    <w:rsid w:val="006216E0"/>
    <w:rsid w:val="00633418"/>
    <w:rsid w:val="00660055"/>
    <w:rsid w:val="00660477"/>
    <w:rsid w:val="00664614"/>
    <w:rsid w:val="00674800"/>
    <w:rsid w:val="00675B86"/>
    <w:rsid w:val="00677285"/>
    <w:rsid w:val="00683682"/>
    <w:rsid w:val="00687066"/>
    <w:rsid w:val="00693015"/>
    <w:rsid w:val="006A1FEA"/>
    <w:rsid w:val="006B1657"/>
    <w:rsid w:val="006B179C"/>
    <w:rsid w:val="006D707E"/>
    <w:rsid w:val="006E2A09"/>
    <w:rsid w:val="006E2C5A"/>
    <w:rsid w:val="007151B0"/>
    <w:rsid w:val="00716B51"/>
    <w:rsid w:val="007174CF"/>
    <w:rsid w:val="007306ED"/>
    <w:rsid w:val="00735656"/>
    <w:rsid w:val="0073763C"/>
    <w:rsid w:val="00755A71"/>
    <w:rsid w:val="00765F5C"/>
    <w:rsid w:val="00767343"/>
    <w:rsid w:val="0077154D"/>
    <w:rsid w:val="007718D4"/>
    <w:rsid w:val="00772803"/>
    <w:rsid w:val="007B14C2"/>
    <w:rsid w:val="007B6C97"/>
    <w:rsid w:val="007D233F"/>
    <w:rsid w:val="0081615E"/>
    <w:rsid w:val="00821023"/>
    <w:rsid w:val="00862188"/>
    <w:rsid w:val="00875EAF"/>
    <w:rsid w:val="008832F7"/>
    <w:rsid w:val="00885A24"/>
    <w:rsid w:val="00891027"/>
    <w:rsid w:val="008A7D7D"/>
    <w:rsid w:val="008C260A"/>
    <w:rsid w:val="008C7316"/>
    <w:rsid w:val="008E54E1"/>
    <w:rsid w:val="008E6497"/>
    <w:rsid w:val="00901004"/>
    <w:rsid w:val="009233BC"/>
    <w:rsid w:val="00937205"/>
    <w:rsid w:val="00943EAA"/>
    <w:rsid w:val="00947ABF"/>
    <w:rsid w:val="00951C02"/>
    <w:rsid w:val="009541ED"/>
    <w:rsid w:val="009601B2"/>
    <w:rsid w:val="009624DB"/>
    <w:rsid w:val="0098159E"/>
    <w:rsid w:val="009D4A50"/>
    <w:rsid w:val="009F12B4"/>
    <w:rsid w:val="00A04292"/>
    <w:rsid w:val="00A0492E"/>
    <w:rsid w:val="00A16D9B"/>
    <w:rsid w:val="00A51A59"/>
    <w:rsid w:val="00A914B3"/>
    <w:rsid w:val="00AA1641"/>
    <w:rsid w:val="00AB034F"/>
    <w:rsid w:val="00AD6F16"/>
    <w:rsid w:val="00AE7790"/>
    <w:rsid w:val="00AF5F44"/>
    <w:rsid w:val="00B012C7"/>
    <w:rsid w:val="00B141C1"/>
    <w:rsid w:val="00B26525"/>
    <w:rsid w:val="00B45784"/>
    <w:rsid w:val="00B4588D"/>
    <w:rsid w:val="00B50F88"/>
    <w:rsid w:val="00B56153"/>
    <w:rsid w:val="00B6586D"/>
    <w:rsid w:val="00B979B4"/>
    <w:rsid w:val="00BA4AF3"/>
    <w:rsid w:val="00BA62A8"/>
    <w:rsid w:val="00BA77C0"/>
    <w:rsid w:val="00BB2E6F"/>
    <w:rsid w:val="00BB7CF3"/>
    <w:rsid w:val="00BF1110"/>
    <w:rsid w:val="00C03F24"/>
    <w:rsid w:val="00C0594B"/>
    <w:rsid w:val="00C117B1"/>
    <w:rsid w:val="00C216E2"/>
    <w:rsid w:val="00C412C5"/>
    <w:rsid w:val="00C46DE9"/>
    <w:rsid w:val="00C65E29"/>
    <w:rsid w:val="00C740C1"/>
    <w:rsid w:val="00C827D9"/>
    <w:rsid w:val="00CA26C7"/>
    <w:rsid w:val="00CB61C4"/>
    <w:rsid w:val="00CC28D6"/>
    <w:rsid w:val="00CE309B"/>
    <w:rsid w:val="00CF2083"/>
    <w:rsid w:val="00CF722B"/>
    <w:rsid w:val="00D11DC3"/>
    <w:rsid w:val="00D24D4A"/>
    <w:rsid w:val="00D4488F"/>
    <w:rsid w:val="00D9323F"/>
    <w:rsid w:val="00DA1B50"/>
    <w:rsid w:val="00DB2453"/>
    <w:rsid w:val="00DB3C65"/>
    <w:rsid w:val="00DD43E6"/>
    <w:rsid w:val="00DD4E73"/>
    <w:rsid w:val="00DE613D"/>
    <w:rsid w:val="00DE6869"/>
    <w:rsid w:val="00DF017F"/>
    <w:rsid w:val="00E22CD9"/>
    <w:rsid w:val="00E2556B"/>
    <w:rsid w:val="00E3425E"/>
    <w:rsid w:val="00E54B30"/>
    <w:rsid w:val="00E61EAC"/>
    <w:rsid w:val="00E8084A"/>
    <w:rsid w:val="00E93FFD"/>
    <w:rsid w:val="00E97290"/>
    <w:rsid w:val="00EA1456"/>
    <w:rsid w:val="00EC036A"/>
    <w:rsid w:val="00EE3529"/>
    <w:rsid w:val="00EE57DA"/>
    <w:rsid w:val="00EF31D6"/>
    <w:rsid w:val="00F174BA"/>
    <w:rsid w:val="00F20830"/>
    <w:rsid w:val="00F260D6"/>
    <w:rsid w:val="00F412B6"/>
    <w:rsid w:val="00F474D7"/>
    <w:rsid w:val="00F75082"/>
    <w:rsid w:val="00F80C18"/>
    <w:rsid w:val="00F97CBE"/>
    <w:rsid w:val="00FF3D97"/>
    <w:rsid w:val="00FF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5:docId w15:val="{C6165C77-475E-4FB5-B988-DB7E47B1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49F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link w:val="Heading2Char"/>
    <w:uiPriority w:val="99"/>
    <w:qFormat/>
    <w:rsid w:val="00F260D6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F260D6"/>
    <w:rPr>
      <w:rFonts w:cs="Times New Roman"/>
      <w:b/>
      <w:bCs/>
      <w:sz w:val="36"/>
      <w:szCs w:val="36"/>
    </w:rPr>
  </w:style>
  <w:style w:type="character" w:customStyle="1" w:styleId="WW8Num2z0">
    <w:name w:val="WW8Num2z0"/>
    <w:uiPriority w:val="99"/>
    <w:rsid w:val="0048749F"/>
    <w:rPr>
      <w:rFonts w:ascii="Symbol" w:hAnsi="Symbol"/>
    </w:rPr>
  </w:style>
  <w:style w:type="character" w:customStyle="1" w:styleId="WW8Num2z1">
    <w:name w:val="WW8Num2z1"/>
    <w:uiPriority w:val="99"/>
    <w:rsid w:val="0048749F"/>
    <w:rPr>
      <w:rFonts w:ascii="Courier New" w:hAnsi="Courier New"/>
    </w:rPr>
  </w:style>
  <w:style w:type="character" w:customStyle="1" w:styleId="WW8Num2z2">
    <w:name w:val="WW8Num2z2"/>
    <w:uiPriority w:val="99"/>
    <w:rsid w:val="0048749F"/>
    <w:rPr>
      <w:rFonts w:ascii="Wingdings" w:hAnsi="Wingdings"/>
    </w:rPr>
  </w:style>
  <w:style w:type="character" w:styleId="Emphasis">
    <w:name w:val="Emphasis"/>
    <w:uiPriority w:val="99"/>
    <w:qFormat/>
    <w:rsid w:val="0048749F"/>
    <w:rPr>
      <w:rFonts w:cs="Times New Roman"/>
      <w:b/>
      <w:bCs/>
    </w:rPr>
  </w:style>
  <w:style w:type="paragraph" w:customStyle="1" w:styleId="Heading">
    <w:name w:val="Heading"/>
    <w:basedOn w:val="Normal"/>
    <w:next w:val="BodyText"/>
    <w:uiPriority w:val="99"/>
    <w:rsid w:val="0048749F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48749F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F3D97"/>
    <w:rPr>
      <w:rFonts w:cs="Times New Roman"/>
      <w:sz w:val="24"/>
      <w:szCs w:val="24"/>
      <w:lang w:eastAsia="ar-SA" w:bidi="ar-SA"/>
    </w:rPr>
  </w:style>
  <w:style w:type="paragraph" w:styleId="List">
    <w:name w:val="List"/>
    <w:basedOn w:val="BodyText"/>
    <w:uiPriority w:val="99"/>
    <w:rsid w:val="0048749F"/>
    <w:rPr>
      <w:rFonts w:cs="Lohit Hindi"/>
    </w:rPr>
  </w:style>
  <w:style w:type="paragraph" w:styleId="Caption">
    <w:name w:val="caption"/>
    <w:basedOn w:val="Normal"/>
    <w:uiPriority w:val="99"/>
    <w:qFormat/>
    <w:rsid w:val="0048749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48749F"/>
    <w:pPr>
      <w:suppressLineNumbers/>
    </w:pPr>
    <w:rPr>
      <w:rFonts w:cs="Lohit Hindi"/>
    </w:rPr>
  </w:style>
  <w:style w:type="paragraph" w:styleId="Header">
    <w:name w:val="header"/>
    <w:basedOn w:val="Normal"/>
    <w:link w:val="HeaderChar"/>
    <w:uiPriority w:val="99"/>
    <w:rsid w:val="00CE309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CE309B"/>
    <w:rPr>
      <w:rFonts w:cs="Times New Roman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semiHidden/>
    <w:rsid w:val="00CE30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CE309B"/>
    <w:rPr>
      <w:rFonts w:cs="Times New Roman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CE3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E309B"/>
    <w:rPr>
      <w:rFonts w:ascii="Tahoma" w:hAnsi="Tahoma" w:cs="Tahoma"/>
      <w:sz w:val="16"/>
      <w:szCs w:val="16"/>
      <w:lang w:eastAsia="ar-SA" w:bidi="ar-SA"/>
    </w:rPr>
  </w:style>
  <w:style w:type="character" w:styleId="PlaceholderText">
    <w:name w:val="Placeholder Text"/>
    <w:uiPriority w:val="99"/>
    <w:semiHidden/>
    <w:rsid w:val="008E54E1"/>
    <w:rPr>
      <w:rFonts w:cs="Times New Roman"/>
      <w:color w:val="808080"/>
    </w:rPr>
  </w:style>
  <w:style w:type="paragraph" w:styleId="NormalWeb">
    <w:name w:val="Normal (Web)"/>
    <w:basedOn w:val="Normal"/>
    <w:uiPriority w:val="99"/>
    <w:semiHidden/>
    <w:rsid w:val="00674800"/>
    <w:pPr>
      <w:suppressAutoHyphens w:val="0"/>
      <w:spacing w:before="100" w:beforeAutospacing="1" w:after="100" w:afterAutospacing="1"/>
    </w:pPr>
    <w:rPr>
      <w:lang w:eastAsia="en-US" w:bidi="th-TH"/>
    </w:rPr>
  </w:style>
  <w:style w:type="character" w:styleId="HTMLCode">
    <w:name w:val="HTML Code"/>
    <w:uiPriority w:val="99"/>
    <w:semiHidden/>
    <w:rsid w:val="0067480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4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 w:bidi="th-TH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674800"/>
    <w:rPr>
      <w:rFonts w:ascii="Courier New" w:hAnsi="Courier New" w:cs="Courier New"/>
    </w:rPr>
  </w:style>
  <w:style w:type="paragraph" w:styleId="NoSpacing">
    <w:name w:val="No Spacing"/>
    <w:link w:val="NoSpacingChar"/>
    <w:uiPriority w:val="99"/>
    <w:qFormat/>
    <w:rsid w:val="006A1FEA"/>
    <w:rPr>
      <w:rFonts w:ascii="Lucida Sans Unicode" w:hAnsi="Lucida Sans Unicode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23223"/>
    <w:rPr>
      <w:rFonts w:ascii="Lucida Sans Unicode" w:hAnsi="Lucida Sans Unicode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1A2E1B"/>
    <w:pPr>
      <w:ind w:left="720"/>
      <w:contextualSpacing/>
    </w:pPr>
  </w:style>
  <w:style w:type="character" w:styleId="HTMLTypewriter">
    <w:name w:val="HTML Typewriter"/>
    <w:uiPriority w:val="99"/>
    <w:semiHidden/>
    <w:rsid w:val="003A4084"/>
    <w:rPr>
      <w:rFonts w:ascii="Courier New" w:hAnsi="Courier New" w:cs="Courier New"/>
      <w:sz w:val="20"/>
      <w:szCs w:val="20"/>
    </w:rPr>
  </w:style>
  <w:style w:type="paragraph" w:customStyle="1" w:styleId="Style-1">
    <w:name w:val="Style-1"/>
    <w:uiPriority w:val="99"/>
    <w:rsid w:val="00693015"/>
    <w:rPr>
      <w:lang w:bidi="th-TH"/>
    </w:rPr>
  </w:style>
  <w:style w:type="paragraph" w:styleId="EndnoteText">
    <w:name w:val="endnote text"/>
    <w:basedOn w:val="Normal"/>
    <w:link w:val="EndnoteTextChar"/>
    <w:uiPriority w:val="99"/>
    <w:semiHidden/>
    <w:rsid w:val="00195FD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locked/>
    <w:rsid w:val="00195FD2"/>
    <w:rPr>
      <w:rFonts w:cs="Times New Roman"/>
      <w:lang w:eastAsia="ar-SA" w:bidi="ar-SA"/>
    </w:rPr>
  </w:style>
  <w:style w:type="character" w:styleId="EndnoteReference">
    <w:name w:val="endnote reference"/>
    <w:uiPriority w:val="99"/>
    <w:semiHidden/>
    <w:rsid w:val="00195FD2"/>
    <w:rPr>
      <w:rFonts w:cs="Times New Roman"/>
      <w:vertAlign w:val="superscript"/>
    </w:rPr>
  </w:style>
  <w:style w:type="paragraph" w:customStyle="1" w:styleId="Default">
    <w:name w:val="Default"/>
    <w:rsid w:val="00A04292"/>
    <w:pPr>
      <w:widowControl w:val="0"/>
      <w:autoSpaceDE w:val="0"/>
      <w:autoSpaceDN w:val="0"/>
      <w:adjustRightInd w:val="0"/>
    </w:pPr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4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898">
              <w:marLeft w:val="262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2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4899">
                  <w:marLeft w:val="15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4900">
                  <w:marLeft w:val="15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3E90AABE</Template>
  <TotalTime>50</TotalTime>
  <Pages>7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Templates</vt:lpstr>
    </vt:vector>
  </TitlesOfParts>
  <Company>Group #3</Company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</dc:title>
  <dc:subject/>
  <dc:creator>Lofton Bullard</dc:creator>
  <cp:keywords/>
  <dc:description/>
  <cp:lastModifiedBy>jbranscum2015</cp:lastModifiedBy>
  <cp:revision>8</cp:revision>
  <cp:lastPrinted>2010-09-27T01:55:00Z</cp:lastPrinted>
  <dcterms:created xsi:type="dcterms:W3CDTF">2011-01-06T21:04:00Z</dcterms:created>
  <dcterms:modified xsi:type="dcterms:W3CDTF">2017-04-07T17:23:00Z</dcterms:modified>
</cp:coreProperties>
</file>
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72" w:rsidRDefault="005D3272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51658240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5D3272" w:rsidRPr="00D82691" w:rsidRDefault="005D327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5D3272" w:rsidRPr="00D82691" w:rsidRDefault="005D327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5D3272" w:rsidRPr="00D82691" w:rsidRDefault="005D327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5D3272" w:rsidRPr="00D82691" w:rsidRDefault="005D327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5D3272" w:rsidRPr="00D82691" w:rsidRDefault="005D3272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5D3272" w:rsidRPr="00D82691" w:rsidRDefault="005D327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D82691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5D3272" w:rsidRPr="00D82691" w:rsidRDefault="005D327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5D3272" w:rsidRPr="00D82691" w:rsidRDefault="005D327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5D3272" w:rsidRPr="00D82691" w:rsidRDefault="005D327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 &amp; Important Terms</w:t>
                  </w:r>
                </w:p>
                <w:p w:rsidR="005D3272" w:rsidRPr="00D82691" w:rsidRDefault="005D327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5D3272" w:rsidRPr="00D82691" w:rsidRDefault="005D327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5D3272" w:rsidRPr="00D82691" w:rsidRDefault="005D3272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5D3272" w:rsidRDefault="005D3272"/>
    <w:p w:rsidR="005D3272" w:rsidRPr="004755ED" w:rsidRDefault="005D3272" w:rsidP="004755ED"/>
    <w:p w:rsidR="005D3272" w:rsidRPr="004755ED" w:rsidRDefault="005D3272" w:rsidP="004755ED"/>
    <w:p w:rsidR="005D3272" w:rsidRPr="004755ED" w:rsidRDefault="005D3272" w:rsidP="004755ED"/>
    <w:p w:rsidR="005D3272" w:rsidRPr="004755ED" w:rsidRDefault="005D3272" w:rsidP="004755ED"/>
    <w:p w:rsidR="005D3272" w:rsidRPr="004755ED" w:rsidRDefault="005D3272" w:rsidP="004755ED"/>
    <w:p w:rsidR="005D3272" w:rsidRDefault="005D3272" w:rsidP="004755ED"/>
    <w:p w:rsidR="005D3272" w:rsidRDefault="005D3272" w:rsidP="004755ED"/>
    <w:p w:rsidR="005D3272" w:rsidRPr="004755ED" w:rsidRDefault="005D3272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5D327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D3272" w:rsidRPr="008E6497" w:rsidRDefault="005D3272">
            <w:pPr>
              <w:pStyle w:val="NoSpacing"/>
              <w:rPr>
                <w:color w:val="2DA2BF"/>
              </w:rPr>
            </w:pPr>
          </w:p>
          <w:p w:rsidR="005D3272" w:rsidRPr="008E6497" w:rsidRDefault="005D3272">
            <w:pPr>
              <w:pStyle w:val="NoSpacing"/>
              <w:rPr>
                <w:color w:val="2DA2BF"/>
              </w:rPr>
            </w:pPr>
          </w:p>
        </w:tc>
      </w:tr>
    </w:tbl>
    <w:p w:rsidR="005D3272" w:rsidRDefault="005D3272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70pt;height:139.0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5D3272" w:rsidRDefault="005D3272" w:rsidP="002A336F">
                  <w:pPr>
                    <w:pStyle w:val="NoSpacing"/>
                    <w:jc w:val="center"/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</w:pPr>
                  <w:r w:rsidRPr="002A336F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Classes: </w:t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 </w:t>
                  </w:r>
                </w:p>
                <w:p w:rsidR="005D3272" w:rsidRPr="002A336F" w:rsidRDefault="005D3272" w:rsidP="002A336F">
                  <w:pPr>
                    <w:pStyle w:val="NoSpacing"/>
                    <w:jc w:val="center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Copy Constructor</w:t>
                  </w:r>
                </w:p>
              </w:txbxContent>
            </v:textbox>
            <w10:wrap type="square"/>
          </v:shape>
        </w:pict>
      </w:r>
      <w:r>
        <w:t xml:space="preserve"> </w:t>
      </w:r>
    </w:p>
    <w:p w:rsidR="005D3272" w:rsidRPr="004755ED" w:rsidRDefault="005D3272" w:rsidP="004755ED">
      <w:pPr>
        <w:rPr>
          <w:lang w:eastAsia="en-US"/>
        </w:rPr>
      </w:pPr>
    </w:p>
    <w:p w:rsidR="005D3272" w:rsidRPr="004755ED" w:rsidRDefault="005D3272" w:rsidP="004755ED">
      <w:pPr>
        <w:rPr>
          <w:lang w:eastAsia="en-US"/>
        </w:rPr>
      </w:pPr>
    </w:p>
    <w:p w:rsidR="005D3272" w:rsidRPr="004755ED" w:rsidRDefault="005D3272" w:rsidP="004755ED">
      <w:pPr>
        <w:rPr>
          <w:lang w:eastAsia="en-US"/>
        </w:rPr>
      </w:pPr>
    </w:p>
    <w:p w:rsidR="005D3272" w:rsidRPr="004755ED" w:rsidRDefault="005D3272" w:rsidP="004755ED">
      <w:pPr>
        <w:rPr>
          <w:lang w:eastAsia="en-US"/>
        </w:rPr>
      </w:pPr>
    </w:p>
    <w:p w:rsidR="005D3272" w:rsidRDefault="005D3272" w:rsidP="00C03F24">
      <w:pPr>
        <w:pStyle w:val="NoSpacing"/>
      </w:pPr>
    </w:p>
    <w:p w:rsidR="005D3272" w:rsidRPr="009D4A50" w:rsidRDefault="005D3272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 w:rsidRPr="004E3964">
        <w:rPr>
          <w:rFonts w:ascii="Calibri" w:hAnsi="Calibri" w:cs="Calibri"/>
          <w:b/>
          <w:sz w:val="36"/>
          <w:szCs w:val="32"/>
        </w:rPr>
        <w:t>Classes</w:t>
      </w:r>
      <w:r>
        <w:rPr>
          <w:rFonts w:ascii="Calibri" w:hAnsi="Calibri" w:cs="Calibri"/>
          <w:b/>
          <w:sz w:val="36"/>
          <w:szCs w:val="32"/>
        </w:rPr>
        <w:t>: Copy Constructor</w:t>
      </w:r>
    </w:p>
    <w:p w:rsidR="005D3272" w:rsidRPr="009D4A50" w:rsidRDefault="005D3272" w:rsidP="00693015">
      <w:pPr>
        <w:rPr>
          <w:rFonts w:ascii="Calibri" w:hAnsi="Calibri" w:cs="Calibri"/>
          <w:b/>
        </w:rPr>
      </w:pPr>
    </w:p>
    <w:p w:rsidR="005D3272" w:rsidRPr="009D4A50" w:rsidRDefault="005D327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5D3272" w:rsidRPr="009D4A50" w:rsidRDefault="005D3272" w:rsidP="00E3425E">
      <w:pPr>
        <w:pStyle w:val="ListParagraph"/>
        <w:rPr>
          <w:rFonts w:ascii="Calibri" w:hAnsi="Calibri" w:cs="Calibri"/>
          <w:b/>
        </w:rPr>
      </w:pPr>
    </w:p>
    <w:p w:rsidR="005D3272" w:rsidRPr="009D4A50" w:rsidRDefault="005D3272" w:rsidP="00E3425E">
      <w:pPr>
        <w:pStyle w:val="ListParagraph"/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 xml:space="preserve">to </w:t>
      </w:r>
      <w:r w:rsidRPr="009D4A50">
        <w:rPr>
          <w:rFonts w:ascii="Calibri" w:hAnsi="Calibri" w:cs="Calibri"/>
          <w:b/>
        </w:rPr>
        <w:t xml:space="preserve">implement </w:t>
      </w:r>
      <w:r>
        <w:rPr>
          <w:rFonts w:ascii="Calibri" w:hAnsi="Calibri" w:cs="Calibri"/>
          <w:b/>
        </w:rPr>
        <w:t>a copy constructor.</w:t>
      </w:r>
    </w:p>
    <w:p w:rsidR="005D3272" w:rsidRPr="009D4A50" w:rsidRDefault="005D3272" w:rsidP="00B45784">
      <w:pPr>
        <w:rPr>
          <w:rFonts w:ascii="Calibri" w:hAnsi="Calibri" w:cs="Calibri"/>
          <w:b/>
        </w:rPr>
      </w:pPr>
    </w:p>
    <w:p w:rsidR="005D3272" w:rsidRPr="009D4A50" w:rsidRDefault="005D327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5D3272" w:rsidRPr="009D4A50" w:rsidRDefault="005D3272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5D3272" w:rsidRDefault="005D3272" w:rsidP="004E396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 copy constructor is called to make a copy of an object.  The copy constructor is automatically called during one of the following events:</w:t>
      </w:r>
    </w:p>
    <w:p w:rsidR="005D3272" w:rsidRDefault="005D3272" w:rsidP="00736C58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an object is passed-by-value;</w:t>
      </w:r>
    </w:p>
    <w:p w:rsidR="005D3272" w:rsidRDefault="005D3272" w:rsidP="00736C58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an object is returned in a return statement;</w:t>
      </w:r>
    </w:p>
    <w:p w:rsidR="005D3272" w:rsidRPr="00736C58" w:rsidRDefault="005D3272" w:rsidP="00736C58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an object appears in a declaration/initialization statement.</w:t>
      </w:r>
    </w:p>
    <w:p w:rsidR="005D3272" w:rsidRPr="009D4A50" w:rsidRDefault="005D3272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5D3272" w:rsidRDefault="005D327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Definitions &amp; Important Terms</w:t>
      </w:r>
    </w:p>
    <w:p w:rsidR="005D3272" w:rsidRDefault="005D3272" w:rsidP="004E3964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5D3272" w:rsidRPr="004E3964" w:rsidRDefault="005D3272" w:rsidP="004E3964">
      <w:pPr>
        <w:ind w:left="720"/>
        <w:rPr>
          <w:rFonts w:ascii="Calibri" w:hAnsi="Calibri" w:cs="Calibri"/>
        </w:rPr>
      </w:pPr>
      <w:r w:rsidRPr="004E3964">
        <w:rPr>
          <w:rFonts w:ascii="Calibri" w:hAnsi="Calibri" w:cs="Calibri"/>
        </w:rPr>
        <w:t>We will define several terms you ne</w:t>
      </w:r>
      <w:r>
        <w:rPr>
          <w:rFonts w:ascii="Calibri" w:hAnsi="Calibri" w:cs="Calibri"/>
        </w:rPr>
        <w:t>ed to understand before implementing copy constructors</w:t>
      </w:r>
      <w:r w:rsidRPr="004E3964">
        <w:rPr>
          <w:rFonts w:ascii="Calibri" w:hAnsi="Calibri" w:cs="Calibri"/>
        </w:rPr>
        <w:t>.  They are as follows:</w:t>
      </w:r>
    </w:p>
    <w:p w:rsidR="005D3272" w:rsidRPr="00BC2C9B" w:rsidRDefault="005D3272" w:rsidP="00BC2C9B">
      <w:pPr>
        <w:suppressAutoHyphens w:val="0"/>
        <w:rPr>
          <w:rFonts w:ascii="Calibri" w:hAnsi="Calibri" w:cs="Calibri"/>
        </w:rPr>
      </w:pPr>
    </w:p>
    <w:p w:rsidR="005D3272" w:rsidRDefault="005D3272" w:rsidP="00BC2C9B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EC5772">
        <w:rPr>
          <w:rFonts w:ascii="Calibri" w:hAnsi="Calibri" w:cs="Calibri"/>
          <w:b/>
        </w:rPr>
        <w:t>shallow copy</w:t>
      </w:r>
      <w:r>
        <w:rPr>
          <w:rFonts w:ascii="Calibri" w:hAnsi="Calibri" w:cs="Calibri"/>
        </w:rPr>
        <w:t xml:space="preserve"> is a </w:t>
      </w:r>
      <w:r w:rsidRPr="00EC5772">
        <w:rPr>
          <w:rFonts w:ascii="Calibri" w:hAnsi="Calibri" w:cs="Calibri"/>
          <w:b/>
        </w:rPr>
        <w:t>dependent bit-by-bit</w:t>
      </w:r>
      <w:r>
        <w:rPr>
          <w:rFonts w:ascii="Calibri" w:hAnsi="Calibri" w:cs="Calibri"/>
        </w:rPr>
        <w:t xml:space="preserve"> copy of an object. The objects involved will share the same dynamic memory;</w:t>
      </w:r>
    </w:p>
    <w:p w:rsidR="005D3272" w:rsidRDefault="005D3272" w:rsidP="00BC2C9B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EC5772">
        <w:rPr>
          <w:rFonts w:ascii="Calibri" w:hAnsi="Calibri" w:cs="Calibri"/>
          <w:b/>
        </w:rPr>
        <w:t>deep copy</w:t>
      </w:r>
      <w:r>
        <w:rPr>
          <w:rFonts w:ascii="Calibri" w:hAnsi="Calibri" w:cs="Calibri"/>
        </w:rPr>
        <w:t xml:space="preserve"> is an </w:t>
      </w:r>
      <w:r w:rsidRPr="00EC5772">
        <w:rPr>
          <w:rFonts w:ascii="Calibri" w:hAnsi="Calibri" w:cs="Calibri"/>
          <w:b/>
        </w:rPr>
        <w:t>independent</w:t>
      </w:r>
      <w:r>
        <w:rPr>
          <w:rFonts w:ascii="Calibri" w:hAnsi="Calibri" w:cs="Calibri"/>
        </w:rPr>
        <w:t xml:space="preserve"> copy of an object. The objects involved will have their own copy of dynamic memory;</w:t>
      </w:r>
    </w:p>
    <w:p w:rsidR="005D3272" w:rsidRDefault="005D3272" w:rsidP="00BC2C9B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BC2C9B">
        <w:rPr>
          <w:rFonts w:ascii="Calibri" w:hAnsi="Calibri" w:cs="Calibri"/>
        </w:rPr>
        <w:t xml:space="preserve">The </w:t>
      </w:r>
      <w:r w:rsidRPr="00BC2C9B">
        <w:rPr>
          <w:rFonts w:ascii="Calibri" w:hAnsi="Calibri" w:cs="Calibri"/>
          <w:b/>
        </w:rPr>
        <w:t>copy constructor</w:t>
      </w:r>
      <w:r w:rsidRPr="00BC2C9B">
        <w:rPr>
          <w:rFonts w:ascii="Calibri" w:hAnsi="Calibri" w:cs="Calibri"/>
        </w:rPr>
        <w:t xml:space="preserve"> is used </w:t>
      </w:r>
      <w:r>
        <w:rPr>
          <w:rFonts w:ascii="Calibri" w:hAnsi="Calibri" w:cs="Calibri"/>
        </w:rPr>
        <w:t>to make a deep copy of an object;</w:t>
      </w:r>
    </w:p>
    <w:p w:rsidR="005D3272" w:rsidRDefault="005D3272" w:rsidP="00BC2C9B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When an object does not use dynamic memory a copy constructor does not need to be implemented;</w:t>
      </w:r>
    </w:p>
    <w:p w:rsidR="005D32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If you do not implement a copy constructor, one will be implemented for you.  However, this copy constructor will perform a shallow copy of an object;</w:t>
      </w:r>
    </w:p>
    <w:p w:rsidR="005D32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Whenever dynamic memory is allocated using the new function of a class, a </w:t>
      </w:r>
      <w:r w:rsidRPr="002D49C9">
        <w:rPr>
          <w:rFonts w:ascii="Calibri" w:hAnsi="Calibri" w:cs="Calibri"/>
          <w:b/>
        </w:rPr>
        <w:t>destructor</w:t>
      </w:r>
      <w:r>
        <w:rPr>
          <w:rFonts w:ascii="Calibri" w:hAnsi="Calibri" w:cs="Calibri"/>
        </w:rPr>
        <w:t xml:space="preserve"> must be implemented to de-allocate that memory; it has the same name as the class, no formal parameters, no return type and is prefaced with a tilde character (~).</w:t>
      </w:r>
    </w:p>
    <w:p w:rsidR="005D32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1F5D14">
        <w:rPr>
          <w:rFonts w:ascii="Calibri" w:hAnsi="Calibri" w:cs="Calibri"/>
          <w:b/>
        </w:rPr>
        <w:t xml:space="preserve">current object </w:t>
      </w:r>
      <w:r>
        <w:rPr>
          <w:rFonts w:ascii="Calibri" w:hAnsi="Calibri" w:cs="Calibri"/>
        </w:rPr>
        <w:t>is the object that called the copy constructor;</w:t>
      </w:r>
    </w:p>
    <w:p w:rsidR="005D32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1F5D14">
        <w:rPr>
          <w:rFonts w:ascii="Calibri" w:hAnsi="Calibri" w:cs="Calibri"/>
          <w:b/>
        </w:rPr>
        <w:t xml:space="preserve">this </w:t>
      </w:r>
      <w:r>
        <w:rPr>
          <w:rFonts w:ascii="Calibri" w:hAnsi="Calibri" w:cs="Calibri"/>
        </w:rPr>
        <w:t>is a pointer to the current object;</w:t>
      </w:r>
    </w:p>
    <w:p w:rsidR="005D32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1F5D14">
        <w:rPr>
          <w:rFonts w:ascii="Calibri" w:hAnsi="Calibri" w:cs="Calibri"/>
          <w:b/>
        </w:rPr>
        <w:t>object that is being copied (source object) is passed explicitly</w:t>
      </w:r>
      <w:r>
        <w:rPr>
          <w:rFonts w:ascii="Calibri" w:hAnsi="Calibri" w:cs="Calibri"/>
        </w:rPr>
        <w:t xml:space="preserve"> through the corresponding  formal parameter of the copy constructor;</w:t>
      </w:r>
    </w:p>
    <w:p w:rsidR="005D3272" w:rsidRPr="00EC5772" w:rsidRDefault="005D3272" w:rsidP="00EC5772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1F5D14">
        <w:rPr>
          <w:rFonts w:ascii="Calibri" w:hAnsi="Calibri" w:cs="Calibri"/>
          <w:b/>
        </w:rPr>
        <w:t xml:space="preserve">object that is being copied into (destination/current object) is passed implicitly through the </w:t>
      </w:r>
      <w:r>
        <w:rPr>
          <w:rFonts w:ascii="Calibri" w:hAnsi="Calibri" w:cs="Calibri"/>
          <w:b/>
        </w:rPr>
        <w:t>“</w:t>
      </w:r>
      <w:r w:rsidRPr="001F5D14">
        <w:rPr>
          <w:rFonts w:ascii="Calibri" w:hAnsi="Calibri" w:cs="Calibri"/>
          <w:b/>
        </w:rPr>
        <w:t>this</w:t>
      </w:r>
      <w:r>
        <w:rPr>
          <w:rFonts w:ascii="Calibri" w:hAnsi="Calibri" w:cs="Calibri"/>
          <w:b/>
        </w:rPr>
        <w:t>”</w:t>
      </w:r>
      <w:r w:rsidRPr="001F5D14">
        <w:rPr>
          <w:rFonts w:ascii="Calibri" w:hAnsi="Calibri" w:cs="Calibri"/>
          <w:b/>
        </w:rPr>
        <w:t xml:space="preserve"> pointer</w:t>
      </w:r>
      <w:r>
        <w:rPr>
          <w:rFonts w:ascii="Calibri" w:hAnsi="Calibri" w:cs="Calibri"/>
        </w:rPr>
        <w:t>.</w:t>
      </w:r>
    </w:p>
    <w:p w:rsidR="005D3272" w:rsidRDefault="005D3272">
      <w:pPr>
        <w:suppressAutoHyphens w:val="0"/>
        <w:rPr>
          <w:rFonts w:ascii="Calibri" w:hAnsi="Calibri" w:cs="Calibri"/>
          <w:b/>
          <w:sz w:val="28"/>
          <w:szCs w:val="28"/>
          <w:u w:val="single"/>
        </w:rPr>
      </w:pPr>
    </w:p>
    <w:p w:rsidR="005D3272" w:rsidRDefault="005D327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5D3272" w:rsidRDefault="005D3272" w:rsidP="008102CB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5D3272" w:rsidRPr="008102CB" w:rsidRDefault="005D3272" w:rsidP="008102C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Consider the following:</w:t>
      </w:r>
    </w:p>
    <w:p w:rsidR="005D3272" w:rsidRPr="000A2B43" w:rsidRDefault="005D3272" w:rsidP="00693015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5D3272" w:rsidRDefault="005D3272" w:rsidP="00EC5772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rFonts w:ascii="Calibri" w:hAnsi="Calibri" w:cs="Courier New"/>
          <w:noProof/>
          <w:lang w:eastAsia="en-US"/>
        </w:rPr>
      </w:pPr>
      <w:r w:rsidRPr="00EC5772">
        <w:rPr>
          <w:rFonts w:ascii="Calibri" w:hAnsi="Calibri" w:cs="Courier New"/>
          <w:noProof/>
          <w:lang w:eastAsia="en-US"/>
        </w:rPr>
        <w:t>Class_name(const Class_name &amp;);  //prototype inside class declaration</w:t>
      </w:r>
    </w:p>
    <w:p w:rsidR="005D3272" w:rsidRPr="00EC5772" w:rsidRDefault="005D3272" w:rsidP="00EC5772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rFonts w:ascii="Calibri" w:hAnsi="Calibri" w:cs="Courier New"/>
          <w:noProof/>
          <w:lang w:eastAsia="en-US"/>
        </w:rPr>
      </w:pPr>
      <w:r>
        <w:rPr>
          <w:rFonts w:ascii="Calibri" w:hAnsi="Calibri" w:cs="Courier New"/>
          <w:noProof/>
          <w:lang w:eastAsia="en-US"/>
        </w:rPr>
        <w:t>Class_name::Class_name(const Class_name &amp; Formal_parameter) //functon header</w:t>
      </w:r>
    </w:p>
    <w:p w:rsidR="005D3272" w:rsidRPr="00EC5772" w:rsidRDefault="005D3272" w:rsidP="00EC5772">
      <w:pPr>
        <w:suppressAutoHyphens w:val="0"/>
        <w:autoSpaceDE w:val="0"/>
        <w:autoSpaceDN w:val="0"/>
        <w:adjustRightInd w:val="0"/>
        <w:ind w:left="720"/>
        <w:rPr>
          <w:rFonts w:ascii="Calibri" w:hAnsi="Calibri" w:cs="Courier New"/>
          <w:b/>
          <w:noProof/>
          <w:color w:val="0000FF"/>
          <w:sz w:val="20"/>
          <w:szCs w:val="20"/>
          <w:lang w:eastAsia="en-US"/>
        </w:rPr>
      </w:pPr>
    </w:p>
    <w:p w:rsidR="005D3272" w:rsidRPr="00EC5772" w:rsidRDefault="005D3272" w:rsidP="00EC5772">
      <w:pPr>
        <w:suppressAutoHyphens w:val="0"/>
        <w:autoSpaceDE w:val="0"/>
        <w:autoSpaceDN w:val="0"/>
        <w:adjustRightInd w:val="0"/>
        <w:ind w:left="720"/>
        <w:rPr>
          <w:rFonts w:ascii="Calibri" w:hAnsi="Calibri" w:cs="Courier New"/>
          <w:noProof/>
          <w:lang w:eastAsia="en-US"/>
        </w:rPr>
      </w:pPr>
      <w:r>
        <w:rPr>
          <w:rFonts w:ascii="Calibri" w:hAnsi="Calibri" w:cs="Courier New"/>
          <w:noProof/>
          <w:lang w:eastAsia="en-US"/>
        </w:rPr>
        <w:t>Notice that the copy constructor does not have a return type and has one constant formal parameter passed-by-reference of the same type as the class.</w:t>
      </w:r>
    </w:p>
    <w:p w:rsidR="005D3272" w:rsidRPr="008102CB" w:rsidRDefault="005D3272" w:rsidP="000A2B43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noProof/>
          <w:lang w:eastAsia="en-US"/>
        </w:rPr>
      </w:pPr>
    </w:p>
    <w:p w:rsidR="005D3272" w:rsidRDefault="005D3272" w:rsidP="000A2B43">
      <w:pPr>
        <w:ind w:left="720"/>
      </w:pPr>
    </w:p>
    <w:p w:rsidR="005D3272" w:rsidRDefault="005D3272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More information on the copy constructor </w:t>
      </w:r>
      <w:r w:rsidRPr="009D4A50">
        <w:rPr>
          <w:rFonts w:ascii="Calibri" w:hAnsi="Calibri" w:cs="Calibri"/>
          <w:color w:val="000000"/>
          <w:sz w:val="24"/>
          <w:szCs w:val="24"/>
        </w:rPr>
        <w:t>can be found in your course textbook and on the web.</w:t>
      </w:r>
    </w:p>
    <w:p w:rsidR="005D3272" w:rsidRDefault="005D3272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5D3272" w:rsidRPr="009D4A50" w:rsidRDefault="005D3272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5D3272" w:rsidRPr="009D4A50" w:rsidRDefault="005D327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5D3272" w:rsidRPr="009D4A50" w:rsidRDefault="005D3272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5D3272" w:rsidRDefault="005D3272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investigate </w:t>
      </w:r>
      <w:r>
        <w:rPr>
          <w:rFonts w:ascii="Calibri" w:hAnsi="Calibri" w:cs="Calibri"/>
          <w:b/>
          <w:color w:val="000000"/>
          <w:sz w:val="24"/>
          <w:szCs w:val="24"/>
        </w:rPr>
        <w:t>how an object is copied.</w:t>
      </w:r>
    </w:p>
    <w:p w:rsidR="005D3272" w:rsidRPr="00A51A59" w:rsidRDefault="005D3272" w:rsidP="009B39BB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“CopyConstructorExp1” and the program “CopyConstructor1.cpp”.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5D3272" w:rsidRPr="009D4A50" w:rsidRDefault="005D3272" w:rsidP="00E3425E">
      <w:pPr>
        <w:suppressAutoHyphens w:val="0"/>
        <w:ind w:left="720"/>
        <w:rPr>
          <w:rFonts w:ascii="Calibri" w:hAnsi="Calibri" w:cs="Calibri"/>
          <w:b/>
          <w:bCs/>
          <w:color w:val="FF660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&lt;iostream&gt;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std;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SIZE=5;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//default constructor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//mutator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Print();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Get_Address();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*A;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count;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ARRAY_CLASS::ARRAY_CLASS()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"Default Constructor has been Called!\n"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[SIZE];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item)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(count&lt;SIZE)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A[count++]=item;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else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"Array Full\n"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ARRAY_CLASS::Print()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i=0; i&lt;count; i++)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"A[i]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&lt;&lt;A[i]&lt;&lt;endl;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ARRAY_CLASS::Get_Address()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main()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 B;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B.Add(1);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B.Add(2);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B.Add(3);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B.Add(4);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B.Add(5);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B.Print();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cout&lt;&lt;endl&lt;&lt;endl;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ARRAY_CLASS A = B; 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A.Print();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 holds address location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&lt;&lt;A.Get_Address()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 and B holds address location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&lt;&lt;B.Get_Address()&lt;&lt;endl;</w:t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</w:p>
    <w:p w:rsidR="005D3272" w:rsidRDefault="005D3272" w:rsidP="00783538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5D3272" w:rsidRDefault="005D3272" w:rsidP="002D49C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Pr="00A4536F" w:rsidRDefault="005D3272" w:rsidP="002D49C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5D3272" w:rsidRDefault="005D3272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5D3272" w:rsidRPr="002D49C9" w:rsidRDefault="005D3272" w:rsidP="002D49C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Referring to the declaration/initialization statement and the output of the last cout </w:t>
      </w:r>
    </w:p>
    <w:p w:rsidR="005D3272" w:rsidRPr="002D49C9" w:rsidRDefault="005D3272" w:rsidP="002D49C9">
      <w:pPr>
        <w:pStyle w:val="Style-1"/>
        <w:spacing w:line="276" w:lineRule="auto"/>
        <w:ind w:left="216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statement in the </w:t>
      </w:r>
      <w:r w:rsidRPr="002D49C9">
        <w:rPr>
          <w:rFonts w:ascii="Calibri" w:hAnsi="Calibri" w:cs="Calibri"/>
          <w:noProof/>
          <w:sz w:val="24"/>
          <w:szCs w:val="24"/>
        </w:rPr>
        <w:t>mai</w:t>
      </w:r>
      <w:r>
        <w:rPr>
          <w:rFonts w:ascii="Calibri" w:hAnsi="Calibri" w:cs="Calibri"/>
          <w:noProof/>
          <w:sz w:val="24"/>
          <w:szCs w:val="24"/>
        </w:rPr>
        <w:t>n function of the program of Step 1</w:t>
      </w:r>
      <w:r w:rsidRPr="002D49C9">
        <w:rPr>
          <w:rFonts w:ascii="Calibri" w:hAnsi="Calibri" w:cs="Calibri"/>
          <w:noProof/>
          <w:sz w:val="24"/>
          <w:szCs w:val="24"/>
        </w:rPr>
        <w:t>, what type of copy</w:t>
      </w:r>
      <w:r>
        <w:rPr>
          <w:rFonts w:ascii="Calibri" w:hAnsi="Calibri" w:cs="Calibri"/>
          <w:noProof/>
          <w:sz w:val="24"/>
          <w:szCs w:val="24"/>
        </w:rPr>
        <w:t xml:space="preserve"> was</w:t>
      </w:r>
      <w:r w:rsidRPr="002D49C9">
        <w:rPr>
          <w:rFonts w:ascii="Calibri" w:hAnsi="Calibri" w:cs="Calibri"/>
          <w:noProof/>
          <w:sz w:val="24"/>
          <w:szCs w:val="24"/>
        </w:rPr>
        <w:t xml:space="preserve">  implementated</w:t>
      </w:r>
      <w:r>
        <w:rPr>
          <w:rFonts w:ascii="Calibri" w:hAnsi="Calibri" w:cs="Calibri"/>
          <w:noProof/>
          <w:sz w:val="24"/>
          <w:szCs w:val="24"/>
        </w:rPr>
        <w:t>, deep or shallow</w:t>
      </w:r>
      <w:r w:rsidRPr="002D49C9">
        <w:rPr>
          <w:rFonts w:ascii="Calibri" w:hAnsi="Calibri" w:cs="Calibri"/>
          <w:noProof/>
          <w:sz w:val="24"/>
          <w:szCs w:val="24"/>
        </w:rPr>
        <w:t>.?</w:t>
      </w:r>
      <w:r>
        <w:rPr>
          <w:rFonts w:ascii="Calibri" w:hAnsi="Calibri" w:cs="Calibri"/>
          <w:noProof/>
          <w:sz w:val="24"/>
          <w:szCs w:val="24"/>
        </w:rPr>
        <w:t xml:space="preserve">  Explain your answer.</w:t>
      </w:r>
    </w:p>
    <w:p w:rsidR="005D3272" w:rsidRPr="009D4A50" w:rsidRDefault="005D3272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D8183E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D8183E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D8183E" w:rsidRDefault="005D3272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2160" w:hanging="144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Was a copy constructor implemented in the program in Step 1?  Explain you answer.</w:t>
      </w:r>
    </w:p>
    <w:p w:rsidR="005D3272" w:rsidRPr="00D8183E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D8183E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D8183E" w:rsidRDefault="005D3272" w:rsidP="004A4629">
      <w:pPr>
        <w:autoSpaceDE w:val="0"/>
        <w:autoSpaceDN w:val="0"/>
        <w:adjustRightInd w:val="0"/>
        <w:rPr>
          <w:rFonts w:ascii="Calibri" w:hAnsi="Calibri" w:cs="Calibri"/>
          <w:noProof/>
          <w:color w:val="0000FF"/>
        </w:rPr>
      </w:pPr>
    </w:p>
    <w:p w:rsidR="005D3272" w:rsidRDefault="005D3272" w:rsidP="00E27173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2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>: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 In this experiment you will investigate how a copy constructor is implemented.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:rsidR="005D3272" w:rsidRPr="00A51A59" w:rsidRDefault="005D3272" w:rsidP="009B39BB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“CopyConstructorExp2” and the program “CopyConstructor2.cpp”.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&lt;iostream&gt;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std;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SIZE=5;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//default constructor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 &amp;);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//copy constructor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~ARRAY_CLASS(); //destructor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//mutator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Print();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Get_Address();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*A;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count;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ARRAY_CLASS::ARRAY_CLASS()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"The Default Constructor has been Called!\n"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[SIZE];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ARRAY_CLASS::ARRAY_CLASS(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 &amp; Org)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"The Copy Constructor has been Called!\n"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Org.count;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[SIZE];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i=0; i&lt;count; i++)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A[i] = Org.A[i];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ARRAY_CLASS::~ARRAY_CLASS()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"The Destructor has been Called!\n"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[ ] A;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A=0;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item)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(count&lt;SIZE)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A[count++]=item;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else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"Array Full\n"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ARRAY_CLASS::Print()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i=0; i&lt;count; i++)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"A[i]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&lt;&lt;A[i]&lt;&lt;endl;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ARRAY_CLASS::Get_Address()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main()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 B;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B.Add(1);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B.Add(2);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B.Add(3);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B.Add(4);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B.Add(5);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B.Print();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ARRAY_CLASS A = B; 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A.Print();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 holds address location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&lt;&lt;A.Get_Address()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 and B holds address location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&lt;&lt;B.Get_Address()&lt;&lt;endl;</w:t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</w:p>
    <w:p w:rsidR="005D3272" w:rsidRDefault="005D3272" w:rsidP="00E2717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5D3272" w:rsidRDefault="005D3272" w:rsidP="00E27173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Pr="00D8183E" w:rsidRDefault="005D3272" w:rsidP="00E27173">
      <w:pPr>
        <w:autoSpaceDE w:val="0"/>
        <w:autoSpaceDN w:val="0"/>
        <w:adjustRightInd w:val="0"/>
        <w:ind w:firstLine="720"/>
        <w:rPr>
          <w:rFonts w:ascii="Calibri" w:hAnsi="Calibri" w:cs="Calibri"/>
          <w:noProof/>
          <w:color w:val="0000FF"/>
        </w:rPr>
      </w:pPr>
    </w:p>
    <w:p w:rsidR="005D3272" w:rsidRPr="007542FD" w:rsidRDefault="005D3272" w:rsidP="009B39BB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Referring to the declaration/initialization statement and the output of the last cout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statement in the program of Step 2, what type of copy was implemented</w:t>
      </w:r>
      <w:r w:rsidRPr="007542FD"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z w:val="24"/>
          <w:szCs w:val="24"/>
        </w:rPr>
        <w:t xml:space="preserve">  Explain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your answer.</w:t>
      </w: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7542FD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7542FD" w:rsidRDefault="005D3272" w:rsidP="007542F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>
        <w:rPr>
          <w:rFonts w:ascii="Calibri" w:hAnsi="Calibri" w:cs="Calibri"/>
        </w:rPr>
        <w:t>Why was a copy constructor implemented in the program in Step 2</w:t>
      </w:r>
      <w:r w:rsidRPr="007542FD">
        <w:rPr>
          <w:rFonts w:ascii="Calibri" w:hAnsi="Calibri" w:cs="Calibri"/>
        </w:rPr>
        <w:t>?</w:t>
      </w:r>
    </w:p>
    <w:p w:rsidR="005D3272" w:rsidRPr="007542FD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7542FD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Pr="007542FD" w:rsidRDefault="005D3272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5D3272" w:rsidRDefault="005D3272" w:rsidP="00E2717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>
        <w:rPr>
          <w:rFonts w:ascii="Calibri" w:hAnsi="Calibri" w:cs="Calibri"/>
        </w:rPr>
        <w:t xml:space="preserve">What is the purpose of a destructor, and why was one implemented in the program in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Step 2.</w:t>
      </w: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Pr="00A51A59" w:rsidRDefault="005D3272" w:rsidP="009B39BB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3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 In this experiment you will investigate a program that allocates and de-allocates the dynamic memory used by a class. Enter, save, compile and execute the following program in MSVS.  Call the new project “CopyConstructorExp3” and the program “CopyConstructor3.cpp”.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5D3272" w:rsidRPr="00FA517B" w:rsidRDefault="005D3272" w:rsidP="00FA517B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&lt;iostream&gt;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std;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SIZE=5;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//default constructor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~ARRAY_CLASS(); //destructor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//mutator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Print();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Get_Address();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//accessor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DeAllocate();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//mutator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*A;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count;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ARRAY_CLASS::ARRAY_CLASS()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"Default constructor has been called\n"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[SIZE];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4A46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ARRAY_CLASS::~ARRAY_CLASS()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"The Destructor has been Called!\n"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[ ] A;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A=0;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ARRAY_CLASS::Add(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item)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(count&lt;SIZE)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A[count++]=item;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else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"Array Full\n"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ARRAY_CLASS::Print()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i=0; i&lt;count; i++)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"A[i]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&lt;&lt;A[i]&lt;&lt;endl;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* ARRAY_CLASS::Get_Address()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ARRAY_CLASS::DeAllocate()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[ ] A;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 = 0;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main()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 B;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B.Add(1);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B.Add(2);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B.Add(3);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B.Add(4);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B.Add(5);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B.Print();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ARRAY_CLASS A = B; 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"A holds address location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&lt;&lt;A.Get_Address()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en-US"/>
        </w:rPr>
        <w:t>" and B holds address location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&lt;&lt;B.Get_Address()&lt;&lt;endl;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B.DeAllocate();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A.Print();</w:t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</w:p>
    <w:p w:rsidR="005D3272" w:rsidRDefault="005D3272" w:rsidP="00D362F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5D3272" w:rsidRDefault="005D3272" w:rsidP="00D362F3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Pr="00FA517B" w:rsidRDefault="005D3272" w:rsidP="00FA517B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9B39B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What is the purpose of the DeAllocate function in the program of Step 3?</w:t>
      </w: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E3F44">
      <w:pPr>
        <w:pStyle w:val="ListParagraph"/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FA517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What is the difference between the destrunctor and the DeAllocate functions?</w:t>
      </w: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Pr="00D362F3" w:rsidRDefault="005D3272" w:rsidP="00D362F3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5D3272" w:rsidRDefault="005D3272" w:rsidP="00D362F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>
        <w:rPr>
          <w:rFonts w:ascii="Calibri" w:hAnsi="Calibri" w:cs="Calibri"/>
        </w:rPr>
        <w:t xml:space="preserve">Does the program in Step 3 execute with errors?  If so, name and explain the </w:t>
      </w:r>
    </w:p>
    <w:p w:rsidR="005D3272" w:rsidRPr="00D362F3" w:rsidRDefault="005D3272" w:rsidP="00D362F3">
      <w:pPr>
        <w:pStyle w:val="ListParagraph"/>
        <w:autoSpaceDE w:val="0"/>
        <w:autoSpaceDN w:val="0"/>
        <w:adjustRightInd w:val="0"/>
        <w:ind w:left="1800" w:firstLine="360"/>
        <w:rPr>
          <w:rFonts w:ascii="Calibri" w:hAnsi="Calibri" w:cs="Calibri"/>
          <w:noProof/>
        </w:rPr>
      </w:pPr>
      <w:r>
        <w:rPr>
          <w:rFonts w:ascii="Calibri" w:hAnsi="Calibri" w:cs="Calibri"/>
        </w:rPr>
        <w:t xml:space="preserve">type(s) of execution error(s) you observed.  </w:t>
      </w:r>
    </w:p>
    <w:p w:rsidR="005D3272" w:rsidRPr="00D8183E" w:rsidRDefault="005D3272" w:rsidP="00D362F3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5D3272" w:rsidRPr="00673567" w:rsidRDefault="005D3272" w:rsidP="00E27173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ourier" w:hAnsi="Courier"/>
          <w:b/>
          <w:sz w:val="22"/>
          <w:szCs w:val="22"/>
        </w:rPr>
        <w:tab/>
      </w: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3272" w:rsidRDefault="005D3272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5D3272" w:rsidSect="000F51FB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272" w:rsidRDefault="005D3272" w:rsidP="00CE309B">
      <w:r>
        <w:separator/>
      </w:r>
    </w:p>
  </w:endnote>
  <w:endnote w:type="continuationSeparator" w:id="0">
    <w:p w:rsidR="005D3272" w:rsidRDefault="005D3272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272" w:rsidRDefault="005D3272" w:rsidP="00CE309B">
      <w:r>
        <w:separator/>
      </w:r>
    </w:p>
  </w:footnote>
  <w:footnote w:type="continuationSeparator" w:id="0">
    <w:p w:rsidR="005D3272" w:rsidRDefault="005D3272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72" w:rsidRDefault="005D3272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Pr="009B39BB">
        <w:rPr>
          <w:b/>
          <w:noProof/>
        </w:rPr>
        <w:t>2</w:t>
      </w:r>
    </w:fldSimple>
  </w:p>
  <w:p w:rsidR="005D3272" w:rsidRDefault="005D32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93026F"/>
    <w:multiLevelType w:val="hybridMultilevel"/>
    <w:tmpl w:val="FF16B9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F52411"/>
    <w:multiLevelType w:val="hybridMultilevel"/>
    <w:tmpl w:val="373C40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5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1ED6378"/>
    <w:multiLevelType w:val="hybridMultilevel"/>
    <w:tmpl w:val="3AB239C0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05884"/>
    <w:multiLevelType w:val="multilevel"/>
    <w:tmpl w:val="FB56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377F4C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713E351C"/>
    <w:multiLevelType w:val="hybridMultilevel"/>
    <w:tmpl w:val="60CCE75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7"/>
  </w:num>
  <w:num w:numId="5">
    <w:abstractNumId w:val="22"/>
  </w:num>
  <w:num w:numId="6">
    <w:abstractNumId w:val="18"/>
  </w:num>
  <w:num w:numId="7">
    <w:abstractNumId w:val="12"/>
  </w:num>
  <w:num w:numId="8">
    <w:abstractNumId w:val="27"/>
  </w:num>
  <w:num w:numId="9">
    <w:abstractNumId w:val="5"/>
  </w:num>
  <w:num w:numId="10">
    <w:abstractNumId w:val="11"/>
  </w:num>
  <w:num w:numId="11">
    <w:abstractNumId w:val="20"/>
  </w:num>
  <w:num w:numId="12">
    <w:abstractNumId w:val="7"/>
  </w:num>
  <w:num w:numId="13">
    <w:abstractNumId w:val="10"/>
  </w:num>
  <w:num w:numId="14">
    <w:abstractNumId w:val="9"/>
  </w:num>
  <w:num w:numId="15">
    <w:abstractNumId w:val="2"/>
  </w:num>
  <w:num w:numId="16">
    <w:abstractNumId w:val="6"/>
  </w:num>
  <w:num w:numId="17">
    <w:abstractNumId w:val="15"/>
  </w:num>
  <w:num w:numId="18">
    <w:abstractNumId w:val="3"/>
  </w:num>
  <w:num w:numId="19">
    <w:abstractNumId w:val="23"/>
  </w:num>
  <w:num w:numId="20">
    <w:abstractNumId w:val="29"/>
  </w:num>
  <w:num w:numId="21">
    <w:abstractNumId w:val="21"/>
  </w:num>
  <w:num w:numId="22">
    <w:abstractNumId w:val="14"/>
  </w:num>
  <w:num w:numId="23">
    <w:abstractNumId w:val="13"/>
  </w:num>
  <w:num w:numId="24">
    <w:abstractNumId w:val="28"/>
  </w:num>
  <w:num w:numId="25">
    <w:abstractNumId w:val="16"/>
  </w:num>
  <w:num w:numId="26">
    <w:abstractNumId w:val="4"/>
  </w:num>
  <w:num w:numId="27">
    <w:abstractNumId w:val="19"/>
  </w:num>
  <w:num w:numId="28">
    <w:abstractNumId w:val="8"/>
  </w:num>
  <w:num w:numId="29">
    <w:abstractNumId w:val="26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04E0D"/>
    <w:rsid w:val="00017188"/>
    <w:rsid w:val="00017FF0"/>
    <w:rsid w:val="00040220"/>
    <w:rsid w:val="0004479D"/>
    <w:rsid w:val="00053E1C"/>
    <w:rsid w:val="000556A4"/>
    <w:rsid w:val="00061F25"/>
    <w:rsid w:val="000A0CAC"/>
    <w:rsid w:val="000A2B43"/>
    <w:rsid w:val="000B0D77"/>
    <w:rsid w:val="000C4F08"/>
    <w:rsid w:val="000C55F2"/>
    <w:rsid w:val="000C64B0"/>
    <w:rsid w:val="000D39AC"/>
    <w:rsid w:val="000F51FB"/>
    <w:rsid w:val="000F6717"/>
    <w:rsid w:val="00105D3A"/>
    <w:rsid w:val="00117D3D"/>
    <w:rsid w:val="00130F3F"/>
    <w:rsid w:val="00153E22"/>
    <w:rsid w:val="00153F1D"/>
    <w:rsid w:val="00154217"/>
    <w:rsid w:val="00166F5D"/>
    <w:rsid w:val="00170177"/>
    <w:rsid w:val="00190C9E"/>
    <w:rsid w:val="00195ECD"/>
    <w:rsid w:val="00195FD2"/>
    <w:rsid w:val="001A2E1B"/>
    <w:rsid w:val="001B246E"/>
    <w:rsid w:val="001B4CF6"/>
    <w:rsid w:val="001E555B"/>
    <w:rsid w:val="001F5D14"/>
    <w:rsid w:val="00201992"/>
    <w:rsid w:val="002055CB"/>
    <w:rsid w:val="00213F10"/>
    <w:rsid w:val="002251A9"/>
    <w:rsid w:val="002415BF"/>
    <w:rsid w:val="00245002"/>
    <w:rsid w:val="00266ACC"/>
    <w:rsid w:val="002670C8"/>
    <w:rsid w:val="00280EF9"/>
    <w:rsid w:val="002869F3"/>
    <w:rsid w:val="002919FB"/>
    <w:rsid w:val="002A0CE0"/>
    <w:rsid w:val="002A336F"/>
    <w:rsid w:val="002B7AC1"/>
    <w:rsid w:val="002D1BC6"/>
    <w:rsid w:val="002D275F"/>
    <w:rsid w:val="002D49C9"/>
    <w:rsid w:val="002E6281"/>
    <w:rsid w:val="002F05FE"/>
    <w:rsid w:val="00300393"/>
    <w:rsid w:val="00300A44"/>
    <w:rsid w:val="003538D5"/>
    <w:rsid w:val="003728FD"/>
    <w:rsid w:val="003915C2"/>
    <w:rsid w:val="003A4084"/>
    <w:rsid w:val="003B3E0A"/>
    <w:rsid w:val="003C1A44"/>
    <w:rsid w:val="003C1D8A"/>
    <w:rsid w:val="003C48DA"/>
    <w:rsid w:val="003D4DDD"/>
    <w:rsid w:val="003E47E0"/>
    <w:rsid w:val="00400C2F"/>
    <w:rsid w:val="0040334F"/>
    <w:rsid w:val="00412BA7"/>
    <w:rsid w:val="00415F24"/>
    <w:rsid w:val="00423223"/>
    <w:rsid w:val="004256B4"/>
    <w:rsid w:val="0044456A"/>
    <w:rsid w:val="00447E71"/>
    <w:rsid w:val="00456EA4"/>
    <w:rsid w:val="00457199"/>
    <w:rsid w:val="00463CEF"/>
    <w:rsid w:val="004641C7"/>
    <w:rsid w:val="004755ED"/>
    <w:rsid w:val="0048749F"/>
    <w:rsid w:val="00493BF3"/>
    <w:rsid w:val="004A4629"/>
    <w:rsid w:val="004E3964"/>
    <w:rsid w:val="00501401"/>
    <w:rsid w:val="00545080"/>
    <w:rsid w:val="00547323"/>
    <w:rsid w:val="0057360C"/>
    <w:rsid w:val="0057659D"/>
    <w:rsid w:val="0058061B"/>
    <w:rsid w:val="005B7A01"/>
    <w:rsid w:val="005D3272"/>
    <w:rsid w:val="005E7D96"/>
    <w:rsid w:val="005F0C5F"/>
    <w:rsid w:val="00605A41"/>
    <w:rsid w:val="006216E0"/>
    <w:rsid w:val="00633418"/>
    <w:rsid w:val="00660055"/>
    <w:rsid w:val="00660477"/>
    <w:rsid w:val="00664614"/>
    <w:rsid w:val="006679C2"/>
    <w:rsid w:val="006724DE"/>
    <w:rsid w:val="00673567"/>
    <w:rsid w:val="00674800"/>
    <w:rsid w:val="00675B86"/>
    <w:rsid w:val="00677285"/>
    <w:rsid w:val="00683682"/>
    <w:rsid w:val="00693015"/>
    <w:rsid w:val="006A1FEA"/>
    <w:rsid w:val="006B179C"/>
    <w:rsid w:val="006B1935"/>
    <w:rsid w:val="006D707E"/>
    <w:rsid w:val="006E2A09"/>
    <w:rsid w:val="006E2C5A"/>
    <w:rsid w:val="00716B51"/>
    <w:rsid w:val="007174CF"/>
    <w:rsid w:val="007306ED"/>
    <w:rsid w:val="00731DCA"/>
    <w:rsid w:val="00735656"/>
    <w:rsid w:val="00736C58"/>
    <w:rsid w:val="007542FD"/>
    <w:rsid w:val="00755A71"/>
    <w:rsid w:val="00756BC7"/>
    <w:rsid w:val="00765F5C"/>
    <w:rsid w:val="00767343"/>
    <w:rsid w:val="0077154D"/>
    <w:rsid w:val="00772803"/>
    <w:rsid w:val="00783538"/>
    <w:rsid w:val="007B14C2"/>
    <w:rsid w:val="007B6C97"/>
    <w:rsid w:val="007C2A73"/>
    <w:rsid w:val="007D0D07"/>
    <w:rsid w:val="007F604F"/>
    <w:rsid w:val="008029DD"/>
    <w:rsid w:val="008102CB"/>
    <w:rsid w:val="0081615E"/>
    <w:rsid w:val="00821023"/>
    <w:rsid w:val="00831E51"/>
    <w:rsid w:val="00875EAF"/>
    <w:rsid w:val="00876886"/>
    <w:rsid w:val="00877AD7"/>
    <w:rsid w:val="008832F7"/>
    <w:rsid w:val="00885A24"/>
    <w:rsid w:val="00891027"/>
    <w:rsid w:val="00892F2E"/>
    <w:rsid w:val="008A491F"/>
    <w:rsid w:val="008A7D7D"/>
    <w:rsid w:val="008C7316"/>
    <w:rsid w:val="008E54E1"/>
    <w:rsid w:val="008E6497"/>
    <w:rsid w:val="009233BC"/>
    <w:rsid w:val="0093133C"/>
    <w:rsid w:val="00937205"/>
    <w:rsid w:val="00943EAA"/>
    <w:rsid w:val="00947ABF"/>
    <w:rsid w:val="009541ED"/>
    <w:rsid w:val="00973EDD"/>
    <w:rsid w:val="0098159E"/>
    <w:rsid w:val="009A2380"/>
    <w:rsid w:val="009B39BB"/>
    <w:rsid w:val="009B6DB2"/>
    <w:rsid w:val="009C4ECD"/>
    <w:rsid w:val="009D4A50"/>
    <w:rsid w:val="009E46C9"/>
    <w:rsid w:val="009F12B4"/>
    <w:rsid w:val="00A0492E"/>
    <w:rsid w:val="00A16D9B"/>
    <w:rsid w:val="00A4536F"/>
    <w:rsid w:val="00A51A59"/>
    <w:rsid w:val="00A71BCA"/>
    <w:rsid w:val="00A914B3"/>
    <w:rsid w:val="00AA1641"/>
    <w:rsid w:val="00AA523C"/>
    <w:rsid w:val="00AB034F"/>
    <w:rsid w:val="00AE7790"/>
    <w:rsid w:val="00AF7E39"/>
    <w:rsid w:val="00B012C7"/>
    <w:rsid w:val="00B26525"/>
    <w:rsid w:val="00B32062"/>
    <w:rsid w:val="00B45784"/>
    <w:rsid w:val="00B4588D"/>
    <w:rsid w:val="00B56153"/>
    <w:rsid w:val="00B819E4"/>
    <w:rsid w:val="00BA62A8"/>
    <w:rsid w:val="00BA77C0"/>
    <w:rsid w:val="00BB1CBF"/>
    <w:rsid w:val="00BB3558"/>
    <w:rsid w:val="00BB4D7B"/>
    <w:rsid w:val="00BB7CF3"/>
    <w:rsid w:val="00BC2C9B"/>
    <w:rsid w:val="00BD33FB"/>
    <w:rsid w:val="00BF1110"/>
    <w:rsid w:val="00C03F24"/>
    <w:rsid w:val="00C0594B"/>
    <w:rsid w:val="00C46DE9"/>
    <w:rsid w:val="00C47049"/>
    <w:rsid w:val="00C65E29"/>
    <w:rsid w:val="00C740C1"/>
    <w:rsid w:val="00C827D9"/>
    <w:rsid w:val="00CA1FAE"/>
    <w:rsid w:val="00CA26C7"/>
    <w:rsid w:val="00CB61C4"/>
    <w:rsid w:val="00CC28D6"/>
    <w:rsid w:val="00CE309B"/>
    <w:rsid w:val="00CE6AC8"/>
    <w:rsid w:val="00CF2083"/>
    <w:rsid w:val="00CF722B"/>
    <w:rsid w:val="00D23C06"/>
    <w:rsid w:val="00D24D4A"/>
    <w:rsid w:val="00D362F3"/>
    <w:rsid w:val="00D37E9B"/>
    <w:rsid w:val="00D80BEB"/>
    <w:rsid w:val="00D8183E"/>
    <w:rsid w:val="00D82691"/>
    <w:rsid w:val="00D9323F"/>
    <w:rsid w:val="00D97FFE"/>
    <w:rsid w:val="00DA6345"/>
    <w:rsid w:val="00DB2453"/>
    <w:rsid w:val="00DC41F6"/>
    <w:rsid w:val="00DD43E6"/>
    <w:rsid w:val="00DD49C8"/>
    <w:rsid w:val="00DD4E73"/>
    <w:rsid w:val="00DE613D"/>
    <w:rsid w:val="00DE6869"/>
    <w:rsid w:val="00DF017F"/>
    <w:rsid w:val="00DF7557"/>
    <w:rsid w:val="00E22CD9"/>
    <w:rsid w:val="00E27173"/>
    <w:rsid w:val="00E301C3"/>
    <w:rsid w:val="00E3425E"/>
    <w:rsid w:val="00E40E42"/>
    <w:rsid w:val="00E54B30"/>
    <w:rsid w:val="00E61EAC"/>
    <w:rsid w:val="00E8084A"/>
    <w:rsid w:val="00E93FFD"/>
    <w:rsid w:val="00E97290"/>
    <w:rsid w:val="00EA1456"/>
    <w:rsid w:val="00EB571C"/>
    <w:rsid w:val="00EC5772"/>
    <w:rsid w:val="00EE0109"/>
    <w:rsid w:val="00EE3529"/>
    <w:rsid w:val="00EF0BAC"/>
    <w:rsid w:val="00EF0C26"/>
    <w:rsid w:val="00F20830"/>
    <w:rsid w:val="00F260D6"/>
    <w:rsid w:val="00F412B6"/>
    <w:rsid w:val="00F41EDD"/>
    <w:rsid w:val="00F80C18"/>
    <w:rsid w:val="00F97CBE"/>
    <w:rsid w:val="00FA2324"/>
    <w:rsid w:val="00FA517B"/>
    <w:rsid w:val="00FA5303"/>
    <w:rsid w:val="00FE3F44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sz w:val="20"/>
      <w:szCs w:val="20"/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6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20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8021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8022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1093</Words>
  <Characters>6235</Characters>
  <Application>Microsoft Office Outlook</Application>
  <DocSecurity>0</DocSecurity>
  <Lines>0</Lines>
  <Paragraphs>0</Paragraphs>
  <ScaleCrop>false</ScaleCrop>
  <Company>Group #3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Constructor</dc:title>
  <dc:subject/>
  <dc:creator>Lofton Bullard</dc:creator>
  <cp:keywords/>
  <dc:description/>
  <cp:lastModifiedBy>lbullard</cp:lastModifiedBy>
  <cp:revision>2</cp:revision>
  <cp:lastPrinted>2010-09-27T01:55:00Z</cp:lastPrinted>
  <dcterms:created xsi:type="dcterms:W3CDTF">2011-01-06T19:59:00Z</dcterms:created>
  <dcterms:modified xsi:type="dcterms:W3CDTF">2011-01-06T19:59:00Z</dcterms:modified>
</cp:coreProperties>
</file>